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30"/>
        <w:gridCol w:w="2312"/>
        <w:gridCol w:w="423"/>
        <w:gridCol w:w="3303"/>
        <w:gridCol w:w="3304"/>
      </w:tblGrid>
      <w:tr w:rsidR="00B6466C" w14:paraId="443A9347" w14:textId="77777777" w:rsidTr="00222466">
        <w:trPr>
          <w:trHeight w:val="993"/>
          <w:jc w:val="center"/>
        </w:trPr>
        <w:tc>
          <w:tcPr>
            <w:tcW w:w="2942" w:type="dxa"/>
            <w:gridSpan w:val="2"/>
          </w:tcPr>
          <w:p w14:paraId="0C202FF7" w14:textId="7A919550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 w:val="restart"/>
          </w:tcPr>
          <w:p w14:paraId="49DCBCA5" w14:textId="77777777" w:rsidR="00B6466C" w:rsidRPr="0056708E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3C9770" w:themeColor="accent2"/>
              </w:rPr>
            </w:pPr>
          </w:p>
        </w:tc>
        <w:tc>
          <w:tcPr>
            <w:tcW w:w="6607" w:type="dxa"/>
            <w:gridSpan w:val="2"/>
            <w:vMerge w:val="restart"/>
          </w:tcPr>
          <w:p w14:paraId="343DDC56" w14:textId="130F9291" w:rsidR="00B6466C" w:rsidRPr="00310F17" w:rsidRDefault="00A80E4F" w:rsidP="00310F17">
            <w:pPr>
              <w:pStyle w:val="Title"/>
            </w:pPr>
            <w:r w:rsidRPr="00A80E4F">
              <w:t>{first}</w:t>
            </w:r>
            <w:r w:rsidR="00B6466C" w:rsidRPr="00310F17">
              <w:br/>
            </w:r>
            <w:r w:rsidRPr="00A80E4F">
              <w:t>{last}</w:t>
            </w:r>
          </w:p>
        </w:tc>
      </w:tr>
      <w:tr w:rsidR="00B6466C" w14:paraId="0A8AFB8B" w14:textId="77777777" w:rsidTr="00B6466C">
        <w:trPr>
          <w:trHeight w:val="975"/>
          <w:jc w:val="center"/>
        </w:trPr>
        <w:tc>
          <w:tcPr>
            <w:tcW w:w="2942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14:paraId="1630E1F0" w14:textId="77777777"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</w:tcPr>
          <w:p w14:paraId="6C58712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17FAC602" w14:textId="77777777" w:rsidR="00B6466C" w:rsidRPr="00222466" w:rsidRDefault="00B6466C" w:rsidP="00222466">
            <w:pPr>
              <w:pStyle w:val="Title"/>
            </w:pPr>
          </w:p>
        </w:tc>
      </w:tr>
      <w:tr w:rsidR="00B6466C" w14:paraId="3773B0B1" w14:textId="77777777" w:rsidTr="00B6466C">
        <w:trPr>
          <w:trHeight w:val="884"/>
          <w:jc w:val="center"/>
        </w:trPr>
        <w:tc>
          <w:tcPr>
            <w:tcW w:w="2942" w:type="dxa"/>
            <w:gridSpan w:val="2"/>
            <w:vMerge/>
          </w:tcPr>
          <w:p w14:paraId="10E0BB8C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</w:tcPr>
          <w:p w14:paraId="1887983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303" w:type="dxa"/>
            <w:vAlign w:val="bottom"/>
          </w:tcPr>
          <w:p w14:paraId="24E846B6" w14:textId="4812A69E" w:rsidR="00B6466C" w:rsidRPr="00794EA0" w:rsidRDefault="00A80E4F" w:rsidP="00B6466C">
            <w:pPr>
              <w:pStyle w:val="Date"/>
              <w:rPr>
                <w:rFonts w:asciiTheme="majorHAnsi" w:hAnsiTheme="majorHAnsi" w:cs="Calibri"/>
                <w:sz w:val="22"/>
                <w:szCs w:val="22"/>
              </w:rPr>
            </w:pPr>
            <w:r w:rsidRPr="00794EA0">
              <w:rPr>
                <w:rFonts w:asciiTheme="majorHAnsi" w:hAnsiTheme="majorHAnsi" w:cs="Calibri"/>
                <w:sz w:val="22"/>
                <w:szCs w:val="22"/>
              </w:rPr>
              <w:t>{date}</w:t>
            </w:r>
          </w:p>
          <w:p w14:paraId="7DED72D4" w14:textId="6B1826DE" w:rsidR="00B6466C" w:rsidRPr="00A80E4F" w:rsidRDefault="00A80E4F" w:rsidP="00A80E4F">
            <w:pPr>
              <w:pStyle w:val="Address"/>
              <w:rPr>
                <w:color w:val="auto"/>
              </w:rPr>
            </w:pPr>
            <w:r>
              <w:t>{name}</w:t>
            </w:r>
          </w:p>
          <w:p w14:paraId="195B307F" w14:textId="1BE14F1F" w:rsidR="00B6466C" w:rsidRPr="00A80E4F" w:rsidRDefault="00A80E4F" w:rsidP="00A80E4F">
            <w:pPr>
              <w:pStyle w:val="Address"/>
            </w:pPr>
            <w:r>
              <w:t>{title}</w:t>
            </w:r>
          </w:p>
          <w:p w14:paraId="5A6026D1" w14:textId="337A9258" w:rsidR="00B6466C" w:rsidRPr="00A80E4F" w:rsidRDefault="00A80E4F" w:rsidP="00A80E4F">
            <w:pPr>
              <w:pStyle w:val="Address"/>
            </w:pPr>
            <w:r>
              <w:t>{company}</w:t>
            </w:r>
          </w:p>
        </w:tc>
        <w:tc>
          <w:tcPr>
            <w:tcW w:w="3304" w:type="dxa"/>
            <w:vAlign w:val="bottom"/>
          </w:tcPr>
          <w:p w14:paraId="35BDFFFC" w14:textId="0F54D5FF" w:rsidR="00B6466C" w:rsidRPr="00A80E4F" w:rsidRDefault="00A80E4F" w:rsidP="00A80E4F">
            <w:pPr>
              <w:pStyle w:val="Address"/>
              <w:spacing w:after="0"/>
            </w:pPr>
            <w:r>
              <w:t>{street}</w:t>
            </w:r>
          </w:p>
          <w:p w14:paraId="33503900" w14:textId="77777777" w:rsidR="00B6466C" w:rsidRPr="00794EA0" w:rsidRDefault="00A80E4F" w:rsidP="00A80E4F">
            <w:pPr>
              <w:pStyle w:val="Salutation"/>
              <w:spacing w:before="0" w:after="0"/>
              <w:rPr>
                <w:sz w:val="22"/>
                <w:szCs w:val="22"/>
              </w:rPr>
            </w:pPr>
            <w:r w:rsidRPr="00794EA0">
              <w:rPr>
                <w:sz w:val="22"/>
                <w:szCs w:val="22"/>
              </w:rPr>
              <w:t>{city}, {state} {zip}</w:t>
            </w:r>
          </w:p>
          <w:p w14:paraId="55123B24" w14:textId="29C98717" w:rsidR="00A80E4F" w:rsidRPr="00A80E4F" w:rsidRDefault="00A80E4F" w:rsidP="00A80E4F"/>
        </w:tc>
      </w:tr>
      <w:tr w:rsidR="00B6466C" w14:paraId="6DB16097" w14:textId="77777777" w:rsidTr="00E85E45">
        <w:trPr>
          <w:trHeight w:val="705"/>
          <w:jc w:val="center"/>
        </w:trPr>
        <w:tc>
          <w:tcPr>
            <w:tcW w:w="2942" w:type="dxa"/>
            <w:gridSpan w:val="2"/>
            <w:vMerge/>
          </w:tcPr>
          <w:p w14:paraId="6C4E3D41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</w:tcPr>
          <w:p w14:paraId="1090E758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 w:val="restart"/>
          </w:tcPr>
          <w:p w14:paraId="2207D0D8" w14:textId="681EE1BE" w:rsidR="00B6466C" w:rsidRPr="00A80E4F" w:rsidRDefault="00B6466C" w:rsidP="00222466">
            <w:pPr>
              <w:pStyle w:val="Heading1"/>
              <w:rPr>
                <w:rFonts w:ascii="Calibri" w:hAnsi="Calibri" w:cs="Calibri"/>
              </w:rPr>
            </w:pPr>
            <w:r w:rsidRPr="00A80E4F">
              <w:rPr>
                <w:rFonts w:ascii="Calibri" w:hAnsi="Calibri" w:cs="Calibri"/>
              </w:rPr>
              <w:t xml:space="preserve">Dear </w:t>
            </w:r>
            <w:r w:rsidR="00A80E4F" w:rsidRPr="00A80E4F">
              <w:rPr>
                <w:rFonts w:ascii="Calibri" w:hAnsi="Calibri" w:cs="Calibri"/>
              </w:rPr>
              <w:t>{name}</w:t>
            </w:r>
          </w:p>
          <w:p w14:paraId="6C3F8613" w14:textId="77777777" w:rsidR="00A80E4F" w:rsidRDefault="00A80E4F" w:rsidP="00A80E4F">
            <w:r>
              <w:t>{opening}</w:t>
            </w:r>
          </w:p>
          <w:p w14:paraId="5C07787E" w14:textId="77777777" w:rsidR="00A80E4F" w:rsidRDefault="00A80E4F" w:rsidP="00A80E4F">
            <w:r>
              <w:t>{qualification}</w:t>
            </w:r>
          </w:p>
          <w:p w14:paraId="25A661B3" w14:textId="77777777" w:rsidR="00A80E4F" w:rsidRDefault="00A80E4F" w:rsidP="00A80E4F">
            <w:r>
              <w:t>{interest}</w:t>
            </w:r>
          </w:p>
          <w:p w14:paraId="7AFEE764" w14:textId="77777777" w:rsidR="00A80E4F" w:rsidRDefault="00A80E4F" w:rsidP="00A80E4F">
            <w:r>
              <w:t>{closing}</w:t>
            </w:r>
          </w:p>
          <w:p w14:paraId="031D5A52" w14:textId="77777777" w:rsidR="00B6466C" w:rsidRPr="0056708E" w:rsidRDefault="00B6466C" w:rsidP="00222466">
            <w:pPr>
              <w:rPr>
                <w:rFonts w:ascii="Calibri" w:hAnsi="Calibri" w:cs="Calibri"/>
              </w:rPr>
            </w:pPr>
          </w:p>
          <w:p w14:paraId="181EA394" w14:textId="77777777" w:rsidR="00B6466C" w:rsidRPr="0056708E" w:rsidRDefault="00B6466C" w:rsidP="0022246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A76298D" w14:textId="502032C7" w:rsidR="00B6466C" w:rsidRDefault="00B6466C" w:rsidP="005801E5">
            <w:pPr>
              <w:pStyle w:val="BodyText"/>
              <w:rPr>
                <w:rFonts w:ascii="Calibri" w:hAnsi="Calibri" w:cs="Calibri"/>
              </w:rPr>
            </w:pPr>
            <w:r w:rsidRPr="0056708E">
              <w:rPr>
                <w:rFonts w:ascii="Calibri" w:hAnsi="Calibri" w:cs="Calibri"/>
              </w:rPr>
              <w:t>Sincerely,</w:t>
            </w:r>
          </w:p>
          <w:p w14:paraId="36AAE857" w14:textId="77777777" w:rsidR="00794EA0" w:rsidRPr="0056708E" w:rsidRDefault="00794EA0" w:rsidP="005801E5">
            <w:pPr>
              <w:pStyle w:val="BodyText"/>
              <w:rPr>
                <w:rFonts w:ascii="Calibri" w:hAnsi="Calibri" w:cs="Calibri"/>
              </w:rPr>
            </w:pPr>
          </w:p>
          <w:p w14:paraId="5224ED53" w14:textId="266B8DD7" w:rsidR="00B6466C" w:rsidRPr="0056708E" w:rsidRDefault="00A80E4F" w:rsidP="002224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{first} {last}</w:t>
            </w:r>
          </w:p>
        </w:tc>
      </w:tr>
      <w:tr w:rsidR="00B6466C" w14:paraId="442C3A30" w14:textId="77777777" w:rsidTr="00B6466C">
        <w:trPr>
          <w:trHeight w:val="1164"/>
          <w:jc w:val="center"/>
        </w:trPr>
        <w:tc>
          <w:tcPr>
            <w:tcW w:w="2942" w:type="dxa"/>
            <w:gridSpan w:val="2"/>
          </w:tcPr>
          <w:p w14:paraId="48D38015" w14:textId="77777777" w:rsidR="00B6466C" w:rsidRPr="0056708E" w:rsidRDefault="00B6466C">
            <w:pPr>
              <w:pStyle w:val="BodyText"/>
              <w:kinsoku w:val="0"/>
              <w:overflowPunct w:val="0"/>
              <w:rPr>
                <w:rFonts w:ascii="Calibri" w:hAnsi="Calibri" w:cs="Calibri"/>
                <w:color w:val="3C9770" w:themeColor="accent2"/>
              </w:rPr>
            </w:pPr>
          </w:p>
        </w:tc>
        <w:tc>
          <w:tcPr>
            <w:tcW w:w="423" w:type="dxa"/>
            <w:vMerge/>
          </w:tcPr>
          <w:p w14:paraId="74E58FF3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25D053D1" w14:textId="77777777" w:rsidR="00B6466C" w:rsidRPr="00590471" w:rsidRDefault="00B6466C" w:rsidP="00222466"/>
        </w:tc>
      </w:tr>
      <w:tr w:rsidR="006D79A8" w14:paraId="57F07AED" w14:textId="77777777" w:rsidTr="006D79A8">
        <w:trPr>
          <w:trHeight w:val="543"/>
          <w:jc w:val="center"/>
        </w:trPr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6FC1254B" w14:textId="55642FF6" w:rsidR="006D79A8" w:rsidRPr="00A80E4F" w:rsidRDefault="006D79A8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Cs w:val="0"/>
                <w:color w:val="000000" w:themeColor="text1"/>
              </w:rPr>
            </w:pPr>
          </w:p>
        </w:tc>
        <w:tc>
          <w:tcPr>
            <w:tcW w:w="2312" w:type="dxa"/>
            <w:vAlign w:val="center"/>
          </w:tcPr>
          <w:p w14:paraId="5FC090A0" w14:textId="061E2FE3" w:rsidR="006D79A8" w:rsidRPr="00A80E4F" w:rsidRDefault="006D79A8" w:rsidP="00380FD1">
            <w:pPr>
              <w:pStyle w:val="Information"/>
              <w:rPr>
                <w:b/>
                <w:color w:val="000000" w:themeColor="text1"/>
              </w:rPr>
            </w:pPr>
          </w:p>
          <w:p w14:paraId="797936FE" w14:textId="661719B1" w:rsidR="006D79A8" w:rsidRPr="00A80E4F" w:rsidRDefault="00A80E4F" w:rsidP="00380FD1">
            <w:pPr>
              <w:pStyle w:val="Information"/>
              <w:rPr>
                <w:b/>
                <w:color w:val="000000" w:themeColor="text1"/>
              </w:rPr>
            </w:pPr>
            <w:r w:rsidRPr="00A80E4F">
              <w:rPr>
                <w:b/>
                <w:color w:val="000000" w:themeColor="text1"/>
              </w:rPr>
              <w:t>{</w:t>
            </w:r>
            <w:proofErr w:type="spellStart"/>
            <w:r w:rsidRPr="00A80E4F">
              <w:rPr>
                <w:b/>
                <w:color w:val="000000" w:themeColor="text1"/>
              </w:rPr>
              <w:t>current_city</w:t>
            </w:r>
            <w:proofErr w:type="spellEnd"/>
            <w:r w:rsidRPr="00A80E4F">
              <w:rPr>
                <w:b/>
                <w:color w:val="000000" w:themeColor="text1"/>
              </w:rPr>
              <w:t>}</w:t>
            </w:r>
            <w:r w:rsidRPr="00A80E4F">
              <w:rPr>
                <w:b/>
                <w:color w:val="000000" w:themeColor="text1"/>
              </w:rPr>
              <w:t xml:space="preserve">, </w:t>
            </w:r>
            <w:r w:rsidRPr="00A80E4F">
              <w:rPr>
                <w:b/>
                <w:color w:val="000000" w:themeColor="text1"/>
              </w:rPr>
              <w:t>{</w:t>
            </w:r>
            <w:proofErr w:type="spellStart"/>
            <w:r w:rsidRPr="00A80E4F">
              <w:rPr>
                <w:b/>
                <w:color w:val="000000" w:themeColor="text1"/>
              </w:rPr>
              <w:t>current_state</w:t>
            </w:r>
            <w:proofErr w:type="spellEnd"/>
            <w:r w:rsidRPr="00A80E4F">
              <w:rPr>
                <w:b/>
                <w:color w:val="000000" w:themeColor="text1"/>
              </w:rPr>
              <w:t>} </w:t>
            </w:r>
          </w:p>
        </w:tc>
        <w:tc>
          <w:tcPr>
            <w:tcW w:w="423" w:type="dxa"/>
            <w:vMerge/>
          </w:tcPr>
          <w:p w14:paraId="3A3FAB8E" w14:textId="77777777" w:rsidR="006D79A8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37A53509" w14:textId="77777777" w:rsidR="006D79A8" w:rsidRDefault="006D79A8" w:rsidP="005801E5">
            <w:pPr>
              <w:pStyle w:val="Heading1"/>
            </w:pPr>
          </w:p>
        </w:tc>
      </w:tr>
      <w:tr w:rsidR="00B6466C" w14:paraId="3706EC23" w14:textId="77777777" w:rsidTr="00222466">
        <w:trPr>
          <w:trHeight w:val="183"/>
          <w:jc w:val="center"/>
        </w:trPr>
        <w:tc>
          <w:tcPr>
            <w:tcW w:w="2942" w:type="dxa"/>
            <w:gridSpan w:val="2"/>
            <w:vAlign w:val="center"/>
          </w:tcPr>
          <w:p w14:paraId="3FA8BC13" w14:textId="77777777" w:rsidR="00B6466C" w:rsidRPr="00A80E4F" w:rsidRDefault="00B6466C" w:rsidP="00222466">
            <w:pPr>
              <w:pStyle w:val="NoSpacing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23" w:type="dxa"/>
            <w:vMerge/>
          </w:tcPr>
          <w:p w14:paraId="474406E9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17C9E29A" w14:textId="77777777" w:rsidR="00B6466C" w:rsidRDefault="00B6466C" w:rsidP="005801E5">
            <w:pPr>
              <w:pStyle w:val="Heading1"/>
            </w:pPr>
          </w:p>
        </w:tc>
        <w:bookmarkStart w:id="0" w:name="_GoBack"/>
        <w:bookmarkEnd w:id="0"/>
      </w:tr>
      <w:tr w:rsidR="006D79A8" w14:paraId="70CD55C2" w14:textId="77777777" w:rsidTr="006D79A8">
        <w:trPr>
          <w:trHeight w:val="624"/>
          <w:jc w:val="center"/>
        </w:trPr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1F9DCB6A" w14:textId="7F90C27C" w:rsidR="006D79A8" w:rsidRPr="00A80E4F" w:rsidRDefault="006D79A8" w:rsidP="006D79A8">
            <w:pPr>
              <w:pStyle w:val="Information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12" w:type="dxa"/>
            <w:vAlign w:val="center"/>
          </w:tcPr>
          <w:p w14:paraId="03916D0A" w14:textId="1F23CFB7" w:rsidR="006D79A8" w:rsidRPr="00A80E4F" w:rsidRDefault="00A80E4F" w:rsidP="00380FD1">
            <w:pPr>
              <w:pStyle w:val="Information"/>
              <w:rPr>
                <w:b/>
                <w:color w:val="000000" w:themeColor="text1"/>
              </w:rPr>
            </w:pPr>
            <w:r w:rsidRPr="00A80E4F">
              <w:rPr>
                <w:b/>
                <w:color w:val="000000" w:themeColor="text1"/>
              </w:rPr>
              <w:t>{phone} </w:t>
            </w:r>
          </w:p>
        </w:tc>
        <w:tc>
          <w:tcPr>
            <w:tcW w:w="423" w:type="dxa"/>
            <w:vMerge/>
          </w:tcPr>
          <w:p w14:paraId="7D10CFB4" w14:textId="77777777" w:rsidR="006D79A8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08FD19A4" w14:textId="77777777" w:rsidR="006D79A8" w:rsidRDefault="006D79A8" w:rsidP="005801E5">
            <w:pPr>
              <w:pStyle w:val="Heading1"/>
            </w:pPr>
          </w:p>
        </w:tc>
      </w:tr>
      <w:tr w:rsidR="00B6466C" w14:paraId="608C40E9" w14:textId="77777777" w:rsidTr="00222466">
        <w:trPr>
          <w:trHeight w:val="183"/>
          <w:jc w:val="center"/>
        </w:trPr>
        <w:tc>
          <w:tcPr>
            <w:tcW w:w="2942" w:type="dxa"/>
            <w:gridSpan w:val="2"/>
            <w:vAlign w:val="center"/>
          </w:tcPr>
          <w:p w14:paraId="105FE1A0" w14:textId="77777777" w:rsidR="00B6466C" w:rsidRPr="00A80E4F" w:rsidRDefault="00B6466C" w:rsidP="00B6466C">
            <w:pPr>
              <w:pStyle w:val="NoSpacing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23" w:type="dxa"/>
            <w:vMerge/>
          </w:tcPr>
          <w:p w14:paraId="495F6B33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6CA06695" w14:textId="77777777" w:rsidR="00B6466C" w:rsidRDefault="00B6466C" w:rsidP="005801E5">
            <w:pPr>
              <w:pStyle w:val="Heading1"/>
            </w:pPr>
          </w:p>
        </w:tc>
      </w:tr>
      <w:tr w:rsidR="006D79A8" w14:paraId="26C7B0CB" w14:textId="77777777" w:rsidTr="006D79A8">
        <w:trPr>
          <w:trHeight w:val="633"/>
          <w:jc w:val="center"/>
        </w:trPr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7FA3224D" w14:textId="6F82123E" w:rsidR="006D79A8" w:rsidRPr="00A80E4F" w:rsidRDefault="006D79A8" w:rsidP="006D79A8">
            <w:pPr>
              <w:pStyle w:val="Information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12" w:type="dxa"/>
            <w:vAlign w:val="center"/>
          </w:tcPr>
          <w:p w14:paraId="3067E740" w14:textId="264F65BF" w:rsidR="006D79A8" w:rsidRPr="00A80E4F" w:rsidRDefault="00A80E4F" w:rsidP="00380FD1">
            <w:pPr>
              <w:pStyle w:val="Information"/>
              <w:rPr>
                <w:b/>
                <w:color w:val="000000" w:themeColor="text1"/>
              </w:rPr>
            </w:pPr>
            <w:r w:rsidRPr="00A80E4F">
              <w:rPr>
                <w:b/>
                <w:color w:val="000000" w:themeColor="text1"/>
              </w:rPr>
              <w:t>{email}</w:t>
            </w:r>
          </w:p>
        </w:tc>
        <w:tc>
          <w:tcPr>
            <w:tcW w:w="423" w:type="dxa"/>
            <w:vMerge/>
          </w:tcPr>
          <w:p w14:paraId="1D1F3EB8" w14:textId="77777777" w:rsidR="006D79A8" w:rsidRDefault="006D79A8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52B5E2B9" w14:textId="77777777" w:rsidR="006D79A8" w:rsidRDefault="006D79A8" w:rsidP="005801E5">
            <w:pPr>
              <w:pStyle w:val="Heading1"/>
            </w:pPr>
          </w:p>
        </w:tc>
      </w:tr>
      <w:tr w:rsidR="00B6466C" w14:paraId="32E279F2" w14:textId="77777777" w:rsidTr="00222466">
        <w:trPr>
          <w:trHeight w:val="174"/>
          <w:jc w:val="center"/>
        </w:trPr>
        <w:tc>
          <w:tcPr>
            <w:tcW w:w="2942" w:type="dxa"/>
            <w:gridSpan w:val="2"/>
            <w:vAlign w:val="center"/>
          </w:tcPr>
          <w:p w14:paraId="55D63090" w14:textId="77777777" w:rsidR="00B6466C" w:rsidRPr="00A80E4F" w:rsidRDefault="00B6466C" w:rsidP="00B6466C">
            <w:pPr>
              <w:pStyle w:val="NoSpacing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23" w:type="dxa"/>
            <w:vMerge/>
          </w:tcPr>
          <w:p w14:paraId="1511F5D5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6D10A6F8" w14:textId="77777777" w:rsidR="00B6466C" w:rsidRDefault="00B6466C" w:rsidP="005801E5">
            <w:pPr>
              <w:pStyle w:val="Heading1"/>
            </w:pPr>
          </w:p>
        </w:tc>
      </w:tr>
      <w:tr w:rsidR="006D79A8" w14:paraId="186FBAAD" w14:textId="77777777" w:rsidTr="006D79A8">
        <w:trPr>
          <w:trHeight w:val="633"/>
          <w:jc w:val="center"/>
        </w:trPr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14:paraId="356D0A83" w14:textId="6C02D6D2" w:rsidR="006D79A8" w:rsidRPr="00A80E4F" w:rsidRDefault="006D79A8" w:rsidP="006D79A8">
            <w:pPr>
              <w:pStyle w:val="Information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12" w:type="dxa"/>
            <w:vAlign w:val="center"/>
          </w:tcPr>
          <w:p w14:paraId="33391603" w14:textId="059E31C1" w:rsidR="006D79A8" w:rsidRPr="00A80E4F" w:rsidRDefault="006D79A8" w:rsidP="00380FD1">
            <w:pPr>
              <w:pStyle w:val="Information"/>
              <w:rPr>
                <w:color w:val="000000" w:themeColor="text1"/>
              </w:rPr>
            </w:pPr>
          </w:p>
        </w:tc>
        <w:tc>
          <w:tcPr>
            <w:tcW w:w="423" w:type="dxa"/>
            <w:vMerge/>
          </w:tcPr>
          <w:p w14:paraId="300E4370" w14:textId="77777777" w:rsidR="006D79A8" w:rsidRDefault="006D79A8" w:rsidP="00A14C7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gridSpan w:val="2"/>
            <w:vMerge/>
          </w:tcPr>
          <w:p w14:paraId="2E3DEB11" w14:textId="77777777" w:rsidR="006D79A8" w:rsidRDefault="006D79A8" w:rsidP="005801E5">
            <w:pPr>
              <w:pStyle w:val="Heading1"/>
            </w:pPr>
          </w:p>
        </w:tc>
      </w:tr>
    </w:tbl>
    <w:p w14:paraId="771C38B1" w14:textId="73FA3333" w:rsidR="007F5B63" w:rsidRPr="00CE1E3D" w:rsidRDefault="00794EA0" w:rsidP="006D79A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9E65" wp14:editId="7049F223">
                <wp:simplePos x="0" y="0"/>
                <wp:positionH relativeFrom="column">
                  <wp:posOffset>5775960</wp:posOffset>
                </wp:positionH>
                <wp:positionV relativeFrom="paragraph">
                  <wp:posOffset>1000760</wp:posOffset>
                </wp:positionV>
                <wp:extent cx="2238375" cy="2238375"/>
                <wp:effectExtent l="0" t="0" r="9525" b="952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2383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B48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454.8pt;margin-top:78.8pt;width:176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" fillcolor="#83992a [3204]" stroked="f" strokeweight="1.25pt"/>
            </w:pict>
          </mc:Fallback>
        </mc:AlternateContent>
      </w:r>
      <w:r w:rsidR="00A80E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1782F" wp14:editId="19C5118A">
                <wp:simplePos x="0" y="0"/>
                <wp:positionH relativeFrom="column">
                  <wp:posOffset>-1824990</wp:posOffset>
                </wp:positionH>
                <wp:positionV relativeFrom="paragraph">
                  <wp:posOffset>-9133840</wp:posOffset>
                </wp:positionV>
                <wp:extent cx="3190875" cy="3190875"/>
                <wp:effectExtent l="0" t="0" r="9525" b="952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19087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9BF6" id="Flowchart: Connector 3" o:spid="_x0000_s1026" type="#_x0000_t120" style="position:absolute;margin-left:-143.7pt;margin-top:-719.2pt;width:251.2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" fillcolor="#83992a [3204]" stroked="f" strokeweight="1.25pt"/>
            </w:pict>
          </mc:Fallback>
        </mc:AlternateContent>
      </w:r>
    </w:p>
    <w:sectPr w:rsidR="007F5B63" w:rsidRPr="00CE1E3D" w:rsidSect="00A80E4F">
      <w:headerReference w:type="default" r:id="rId11"/>
      <w:type w:val="continuous"/>
      <w:pgSz w:w="12240" w:h="15840" w:code="1"/>
      <w:pgMar w:top="2688" w:right="1134" w:bottom="1134" w:left="1134" w:header="720" w:footer="187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59607" w14:textId="77777777" w:rsidR="000A57D5" w:rsidRDefault="000A57D5" w:rsidP="00590471">
      <w:r>
        <w:separator/>
      </w:r>
    </w:p>
  </w:endnote>
  <w:endnote w:type="continuationSeparator" w:id="0">
    <w:p w14:paraId="38EB4B55" w14:textId="77777777" w:rsidR="000A57D5" w:rsidRDefault="000A57D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38A1" w14:textId="77777777" w:rsidR="000A57D5" w:rsidRDefault="000A57D5" w:rsidP="00590471">
      <w:r>
        <w:separator/>
      </w:r>
    </w:p>
  </w:footnote>
  <w:footnote w:type="continuationSeparator" w:id="0">
    <w:p w14:paraId="3F7CF2F7" w14:textId="77777777" w:rsidR="000A57D5" w:rsidRDefault="000A57D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BCBD7" w14:textId="278893C6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A23C33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4F"/>
    <w:rsid w:val="00060042"/>
    <w:rsid w:val="0008685D"/>
    <w:rsid w:val="000A57D5"/>
    <w:rsid w:val="00112FD7"/>
    <w:rsid w:val="00150ABD"/>
    <w:rsid w:val="00222466"/>
    <w:rsid w:val="002B4549"/>
    <w:rsid w:val="00310F17"/>
    <w:rsid w:val="003326CB"/>
    <w:rsid w:val="00376291"/>
    <w:rsid w:val="00380FD1"/>
    <w:rsid w:val="00383D02"/>
    <w:rsid w:val="004E158A"/>
    <w:rsid w:val="005471D7"/>
    <w:rsid w:val="00565C77"/>
    <w:rsid w:val="0056708E"/>
    <w:rsid w:val="005801E5"/>
    <w:rsid w:val="00590471"/>
    <w:rsid w:val="005D01FA"/>
    <w:rsid w:val="006716D8"/>
    <w:rsid w:val="006920F0"/>
    <w:rsid w:val="006C020C"/>
    <w:rsid w:val="006D79A8"/>
    <w:rsid w:val="007575B6"/>
    <w:rsid w:val="00794EA0"/>
    <w:rsid w:val="007F5B63"/>
    <w:rsid w:val="00803A0A"/>
    <w:rsid w:val="00846CB9"/>
    <w:rsid w:val="008A1E6E"/>
    <w:rsid w:val="008B108C"/>
    <w:rsid w:val="008C2CFC"/>
    <w:rsid w:val="009475DC"/>
    <w:rsid w:val="00967B93"/>
    <w:rsid w:val="00A31B16"/>
    <w:rsid w:val="00A80E4F"/>
    <w:rsid w:val="00B6466C"/>
    <w:rsid w:val="00C14078"/>
    <w:rsid w:val="00CE1E3D"/>
    <w:rsid w:val="00D053FA"/>
    <w:rsid w:val="00E26AED"/>
    <w:rsid w:val="00E73AB8"/>
    <w:rsid w:val="00E90A60"/>
    <w:rsid w:val="00ED47F7"/>
    <w:rsid w:val="00EE7E09"/>
    <w:rsid w:val="00F0223C"/>
    <w:rsid w:val="00F3235D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5399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80E4F"/>
  </w:style>
  <w:style w:type="paragraph" w:styleId="Heading1">
    <w:name w:val="heading 1"/>
    <w:basedOn w:val="Normal"/>
    <w:next w:val="Normal"/>
    <w:link w:val="Heading1Char"/>
    <w:uiPriority w:val="9"/>
    <w:qFormat/>
    <w:rsid w:val="00A80E4F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4F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4F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4F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4F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4F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4F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F0223C"/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A80E4F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paragraph" w:styleId="ListParagraph">
    <w:name w:val="List Paragraph"/>
    <w:basedOn w:val="BodyText"/>
    <w:uiPriority w:val="34"/>
    <w:qFormat/>
    <w:rsid w:val="00F0223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0E4F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E4F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customStyle="1" w:styleId="Information">
    <w:name w:val="Information"/>
    <w:basedOn w:val="BodyText"/>
    <w:uiPriority w:val="1"/>
    <w:rsid w:val="00380FD1"/>
    <w:pPr>
      <w:kinsoku w:val="0"/>
      <w:overflowPunct w:val="0"/>
      <w:spacing w:before="4"/>
    </w:pPr>
    <w:rPr>
      <w:color w:val="A23C33" w:themeColor="accent4"/>
      <w:szCs w:val="17"/>
    </w:rPr>
  </w:style>
  <w:style w:type="paragraph" w:customStyle="1" w:styleId="Dates">
    <w:name w:val="Dates"/>
    <w:basedOn w:val="BodyText"/>
    <w:uiPriority w:val="1"/>
    <w:semiHidden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uiPriority w:val="22"/>
    <w:qFormat/>
    <w:rsid w:val="00A80E4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qFormat/>
    <w:rsid w:val="00A80E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4F"/>
    <w:rPr>
      <w:caps/>
      <w:spacing w:val="15"/>
      <w:shd w:val="clear" w:color="auto" w:fill="EAF1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4F"/>
    <w:rPr>
      <w:caps/>
      <w:color w:val="414C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4F"/>
    <w:rPr>
      <w:caps/>
      <w:color w:val="6172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4F"/>
    <w:rPr>
      <w:caps/>
      <w:color w:val="6172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4F"/>
    <w:rPr>
      <w:caps/>
      <w:color w:val="6172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4F"/>
    <w:rPr>
      <w:caps/>
      <w:color w:val="6172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E4F"/>
    <w:rPr>
      <w:b/>
      <w:bCs/>
      <w:color w:val="61721F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0E4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A80E4F"/>
    <w:rPr>
      <w:caps/>
      <w:color w:val="414C1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80E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0E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4F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4F"/>
    <w:rPr>
      <w:color w:val="83992A" w:themeColor="accent1"/>
      <w:sz w:val="24"/>
      <w:szCs w:val="24"/>
    </w:rPr>
  </w:style>
  <w:style w:type="character" w:styleId="SubtleEmphasis">
    <w:name w:val="Subtle Emphasis"/>
    <w:uiPriority w:val="19"/>
    <w:qFormat/>
    <w:rsid w:val="00A80E4F"/>
    <w:rPr>
      <w:i/>
      <w:iCs/>
      <w:color w:val="414C15" w:themeColor="accent1" w:themeShade="7F"/>
    </w:rPr>
  </w:style>
  <w:style w:type="character" w:styleId="IntenseEmphasis">
    <w:name w:val="Intense Emphasis"/>
    <w:uiPriority w:val="21"/>
    <w:qFormat/>
    <w:rsid w:val="00A80E4F"/>
    <w:rPr>
      <w:b/>
      <w:bCs/>
      <w:caps/>
      <w:color w:val="414C15" w:themeColor="accent1" w:themeShade="7F"/>
      <w:spacing w:val="10"/>
    </w:rPr>
  </w:style>
  <w:style w:type="character" w:styleId="SubtleReference">
    <w:name w:val="Subtle Reference"/>
    <w:uiPriority w:val="31"/>
    <w:qFormat/>
    <w:rsid w:val="00A80E4F"/>
    <w:rPr>
      <w:b/>
      <w:bCs/>
      <w:color w:val="83992A" w:themeColor="accent1"/>
    </w:rPr>
  </w:style>
  <w:style w:type="character" w:styleId="IntenseReference">
    <w:name w:val="Intense Reference"/>
    <w:uiPriority w:val="32"/>
    <w:qFormat/>
    <w:rsid w:val="00A80E4F"/>
    <w:rPr>
      <w:b/>
      <w:bCs/>
      <w:i/>
      <w:iCs/>
      <w:caps/>
      <w:color w:val="83992A" w:themeColor="accent1"/>
    </w:rPr>
  </w:style>
  <w:style w:type="character" w:styleId="BookTitle">
    <w:name w:val="Book Title"/>
    <w:uiPriority w:val="33"/>
    <w:qFormat/>
    <w:rsid w:val="00A80E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E4F"/>
    <w:pPr>
      <w:outlineLvl w:val="9"/>
    </w:pPr>
  </w:style>
  <w:style w:type="paragraph" w:customStyle="1" w:styleId="Address">
    <w:name w:val="Address"/>
    <w:basedOn w:val="Normal"/>
    <w:next w:val="Salutation"/>
    <w:uiPriority w:val="3"/>
    <w:qFormat/>
    <w:rsid w:val="00A80E4F"/>
    <w:pPr>
      <w:spacing w:before="0"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80E4F"/>
  </w:style>
  <w:style w:type="character" w:customStyle="1" w:styleId="SalutationChar">
    <w:name w:val="Salutation Char"/>
    <w:basedOn w:val="DefaultParagraphFont"/>
    <w:link w:val="Salutation"/>
    <w:uiPriority w:val="4"/>
    <w:rsid w:val="00A8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\AppData\Roaming\Microsoft\Templates\Blue%20spheres%20cover%20letter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8" ma:contentTypeDescription="Create a new document." ma:contentTypeScope="" ma:versionID="0f12cf464957118729b6c32269c3bef6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3cd9a7ce2c5f9b2e78bd9172391e82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62FD-BE52-411E-BB33-3B3538790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B5F82-D584-4BD7-AA80-44DE124FAB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84339-2CC8-4AA2-BED0-EBDD68A3D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CB7C13-6A4B-4F56-A3DE-AA403ED5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cover letter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2019-01-15T01:34:00Z</dcterms:created>
  <dcterms:modified xsi:type="dcterms:W3CDTF">2019-01-15T02:08:00Z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