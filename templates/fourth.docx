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3DF0D93D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04DE8B29" w14:textId="6CECE4F1" w:rsidR="00CA1F0E" w:rsidRDefault="00CA1F0E" w:rsidP="00CA1F0E">
            <w:pPr>
              <w:tabs>
                <w:tab w:val="left" w:pos="990"/>
              </w:tabs>
              <w:jc w:val="center"/>
            </w:pPr>
          </w:p>
        </w:tc>
        <w:tc>
          <w:tcPr>
            <w:tcW w:w="450" w:type="dxa"/>
            <w:vMerge w:val="restart"/>
          </w:tcPr>
          <w:p w14:paraId="688D635B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1329947F" w14:textId="164970DD" w:rsidR="00CA1F0E" w:rsidRPr="003E2012" w:rsidRDefault="003E2012" w:rsidP="00CA1F0E">
            <w:pPr>
              <w:pStyle w:val="Address"/>
              <w:rPr>
                <w:color w:val="auto"/>
              </w:rPr>
            </w:pPr>
            <w:r>
              <w:t>{name}</w:t>
            </w:r>
          </w:p>
          <w:p w14:paraId="3D3277F8" w14:textId="27B98F80" w:rsidR="00CA1F0E" w:rsidRPr="00CA1F0E" w:rsidRDefault="003E2012" w:rsidP="00CA1F0E">
            <w:pPr>
              <w:pStyle w:val="Address"/>
            </w:pPr>
            <w:r>
              <w:t>{title}</w:t>
            </w:r>
          </w:p>
          <w:p w14:paraId="543148E6" w14:textId="5837D907" w:rsidR="00CA1F0E" w:rsidRPr="00CA1F0E" w:rsidRDefault="003E2012" w:rsidP="00CA1F0E">
            <w:pPr>
              <w:pStyle w:val="Address"/>
            </w:pPr>
            <w:r>
              <w:t>{company}</w:t>
            </w:r>
          </w:p>
          <w:p w14:paraId="01C6774D" w14:textId="64A5A33F" w:rsidR="00CA1F0E" w:rsidRPr="00CA1F0E" w:rsidRDefault="003E2012" w:rsidP="00CA1F0E">
            <w:pPr>
              <w:pStyle w:val="Address"/>
            </w:pPr>
            <w:r>
              <w:t>{street}</w:t>
            </w:r>
          </w:p>
          <w:p w14:paraId="35DB6CFC" w14:textId="1C2D4DC7" w:rsidR="00CA1F0E" w:rsidRDefault="003E2012" w:rsidP="00CA1F0E">
            <w:pPr>
              <w:pStyle w:val="Address"/>
            </w:pPr>
            <w:r>
              <w:t>{city}, {state} {zip}</w:t>
            </w:r>
          </w:p>
        </w:tc>
      </w:tr>
      <w:tr w:rsidR="00CA1F0E" w14:paraId="330734DA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5BCAD3E6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0F2FF720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3E282E90" w14:textId="744AD0E2" w:rsidR="00CA1F0E" w:rsidRPr="00BF09B3" w:rsidRDefault="00CA1F0E" w:rsidP="00CA1F0E">
            <w:r w:rsidRPr="00BF09B3">
              <w:t xml:space="preserve">Dear </w:t>
            </w:r>
            <w:r w:rsidR="003E2012">
              <w:t>{name}</w:t>
            </w:r>
            <w:r w:rsidRPr="00BF09B3">
              <w:t>,</w:t>
            </w:r>
          </w:p>
          <w:p w14:paraId="053945B3" w14:textId="77777777" w:rsidR="003E2012" w:rsidRDefault="003E2012" w:rsidP="003E2012">
            <w:pPr>
              <w:spacing w:after="0"/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</w:pPr>
            <w:r w:rsidRPr="003E2012"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  <w:t>{opening}</w:t>
            </w:r>
          </w:p>
          <w:p w14:paraId="34AC7180" w14:textId="77777777" w:rsidR="003E2012" w:rsidRDefault="003E2012" w:rsidP="003E2012">
            <w:pPr>
              <w:spacing w:after="0"/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  <w:br/>
            </w:r>
            <w:r w:rsidRPr="003E2012"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  <w:t>{qualification}</w:t>
            </w:r>
          </w:p>
          <w:p w14:paraId="2ED5DDC4" w14:textId="77777777" w:rsidR="003E2012" w:rsidRDefault="003E2012" w:rsidP="003E2012">
            <w:pPr>
              <w:spacing w:after="0"/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  <w:br/>
            </w:r>
            <w:r w:rsidRPr="003E2012"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  <w:t>{interest}</w:t>
            </w:r>
          </w:p>
          <w:p w14:paraId="2787E1C8" w14:textId="568B089A" w:rsidR="00CA1F0E" w:rsidRPr="00BF09B3" w:rsidRDefault="003E2012" w:rsidP="003E2012">
            <w:pPr>
              <w:spacing w:after="0"/>
            </w:pPr>
            <w:r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  <w:br/>
            </w:r>
            <w:r w:rsidRPr="003E2012">
              <w:rPr>
                <w:rFonts w:eastAsiaTheme="minorHAnsi"/>
                <w:color w:val="404040" w:themeColor="text1" w:themeTint="BF"/>
                <w:sz w:val="22"/>
                <w:szCs w:val="22"/>
                <w:lang w:eastAsia="en-US"/>
              </w:rPr>
              <w:t>{closing}</w:t>
            </w:r>
          </w:p>
          <w:p w14:paraId="22ED8C33" w14:textId="77777777" w:rsidR="00CA1F0E" w:rsidRPr="00BF09B3" w:rsidRDefault="00CA1F0E" w:rsidP="00CA1F0E"/>
          <w:p w14:paraId="0E285281" w14:textId="77777777" w:rsidR="00CA1F0E" w:rsidRPr="00BF09B3" w:rsidRDefault="00CA1F0E" w:rsidP="00CA1F0E">
            <w:r w:rsidRPr="00BF09B3">
              <w:t>Sincerely,</w:t>
            </w:r>
          </w:p>
          <w:p w14:paraId="3BF1C766" w14:textId="77777777" w:rsidR="00CA1F0E" w:rsidRPr="00BF09B3" w:rsidRDefault="00CA1F0E" w:rsidP="00CA1F0E"/>
          <w:p w14:paraId="457B7829" w14:textId="5EBA6B23" w:rsidR="00CA1F0E" w:rsidRDefault="003E2012" w:rsidP="00CA1F0E">
            <w:r>
              <w:t>{first} {last}</w:t>
            </w:r>
          </w:p>
          <w:p w14:paraId="2CBD8A26" w14:textId="77777777" w:rsidR="00CA1F0E" w:rsidRDefault="00CA1F0E" w:rsidP="00CA1F0E"/>
          <w:p w14:paraId="7E6991B1" w14:textId="2B3DDB89" w:rsidR="00CA1F0E" w:rsidRDefault="00CA1F0E" w:rsidP="00CA1F0E">
            <w:bookmarkStart w:id="0" w:name="_GoBack"/>
            <w:bookmarkEnd w:id="0"/>
          </w:p>
        </w:tc>
      </w:tr>
      <w:tr w:rsidR="00CA1F0E" w14:paraId="4558EB1E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22617459" w14:textId="77777777" w:rsidR="008D701C" w:rsidRDefault="00465C00" w:rsidP="003E2012">
            <w:pPr>
              <w:pStyle w:val="Title"/>
              <w:rPr>
                <w:caps w:val="0"/>
                <w:sz w:val="72"/>
                <w:szCs w:val="72"/>
              </w:rPr>
            </w:pPr>
            <w:r w:rsidRPr="00F164E9">
              <w:rPr>
                <w:caps w:val="0"/>
                <w:sz w:val="72"/>
                <w:szCs w:val="72"/>
              </w:rPr>
              <w:t xml:space="preserve">{first} </w:t>
            </w:r>
          </w:p>
          <w:p w14:paraId="6AB78C0F" w14:textId="1FF8AF15" w:rsidR="00CA1F0E" w:rsidRPr="00F164E9" w:rsidRDefault="00465C00" w:rsidP="003E2012">
            <w:pPr>
              <w:pStyle w:val="Title"/>
              <w:rPr>
                <w:sz w:val="72"/>
                <w:szCs w:val="72"/>
              </w:rPr>
            </w:pPr>
            <w:r w:rsidRPr="00F164E9">
              <w:rPr>
                <w:caps w:val="0"/>
                <w:sz w:val="72"/>
                <w:szCs w:val="72"/>
              </w:rPr>
              <w:t>{last}</w:t>
            </w:r>
          </w:p>
        </w:tc>
        <w:tc>
          <w:tcPr>
            <w:tcW w:w="450" w:type="dxa"/>
            <w:vMerge/>
          </w:tcPr>
          <w:p w14:paraId="1E8512AA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7229B6DB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60DCF377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27EA21062E0D44079F20AA471D3EAC08"/>
              </w:placeholder>
              <w:temporary/>
              <w:showingPlcHdr/>
              <w15:appearance w15:val="hidden"/>
            </w:sdtPr>
            <w:sdtEndPr/>
            <w:sdtContent>
              <w:p w14:paraId="7F40A59A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468D6D36BEA44F3B3A2EDA21299C862"/>
              </w:placeholder>
              <w:temporary/>
              <w:showingPlcHdr/>
              <w15:appearance w15:val="hidden"/>
            </w:sdtPr>
            <w:sdtEndPr/>
            <w:sdtContent>
              <w:p w14:paraId="6E1DFEA0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FBE3FBB" w14:textId="15C8E504" w:rsidR="00CA1F0E" w:rsidRDefault="003E2012" w:rsidP="00CA1F0E">
            <w:pPr>
              <w:pStyle w:val="ContactDetails"/>
            </w:pPr>
            <w:r>
              <w:t>{phone} </w:t>
            </w:r>
          </w:p>
          <w:p w14:paraId="109FA94D" w14:textId="77777777" w:rsidR="00CA1F0E" w:rsidRPr="004D3011" w:rsidRDefault="00CA1F0E" w:rsidP="00CA1F0E">
            <w:pPr>
              <w:pStyle w:val="NoSpacing"/>
            </w:pPr>
          </w:p>
          <w:p w14:paraId="582EA392" w14:textId="0F74A3A9" w:rsidR="00CA1F0E" w:rsidRDefault="003E2012" w:rsidP="00CA1F0E">
            <w:pPr>
              <w:pStyle w:val="ContactDetails"/>
            </w:pPr>
            <w:r>
              <w:t>LOCATION:</w:t>
            </w:r>
          </w:p>
          <w:p w14:paraId="10460583" w14:textId="2D778D7E" w:rsidR="00CA1F0E" w:rsidRDefault="003E2012" w:rsidP="00CA1F0E">
            <w:pPr>
              <w:pStyle w:val="ContactDetails"/>
            </w:pPr>
            <w:r>
              <w:t>{</w:t>
            </w:r>
            <w:proofErr w:type="spellStart"/>
            <w:r>
              <w:t>current_city</w:t>
            </w:r>
            <w:proofErr w:type="spellEnd"/>
            <w:r>
              <w:t>}, {</w:t>
            </w:r>
            <w:proofErr w:type="spellStart"/>
            <w:r>
              <w:t>current_state</w:t>
            </w:r>
            <w:proofErr w:type="spellEnd"/>
            <w:r>
              <w:t>} </w:t>
            </w:r>
          </w:p>
          <w:p w14:paraId="694E3486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2CEC17B7EC344FED915023EDBAA884DE"/>
              </w:placeholder>
              <w:temporary/>
              <w:showingPlcHdr/>
              <w15:appearance w15:val="hidden"/>
            </w:sdtPr>
            <w:sdtEndPr/>
            <w:sdtContent>
              <w:p w14:paraId="7841F2E2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150FD21F" w14:textId="6FAE3466" w:rsidR="00CA1F0E" w:rsidRPr="00A751B0" w:rsidRDefault="003E2012" w:rsidP="00CA1F0E">
            <w:pPr>
              <w:pStyle w:val="ContactDetails"/>
              <w:rPr>
                <w:rStyle w:val="Hyperlink"/>
              </w:rPr>
            </w:pPr>
            <w:r>
              <w:t>{email}</w:t>
            </w:r>
          </w:p>
        </w:tc>
        <w:tc>
          <w:tcPr>
            <w:tcW w:w="450" w:type="dxa"/>
            <w:vMerge/>
          </w:tcPr>
          <w:p w14:paraId="1AFCB938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6C5A5788" w14:textId="77777777" w:rsidR="00CA1F0E" w:rsidRDefault="00CA1F0E" w:rsidP="00CA1F0E">
            <w:pPr>
              <w:pStyle w:val="Heading1"/>
            </w:pPr>
          </w:p>
        </w:tc>
      </w:tr>
    </w:tbl>
    <w:p w14:paraId="17750E33" w14:textId="77777777" w:rsidR="00153B84" w:rsidRDefault="00153B84" w:rsidP="005D47DE"/>
    <w:sectPr w:rsidR="00153B84" w:rsidSect="00153B84">
      <w:headerReference w:type="default" r:id="rId10"/>
      <w:pgSz w:w="12240" w:h="15840"/>
      <w:pgMar w:top="720" w:right="720" w:bottom="72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E4450" w14:textId="77777777" w:rsidR="004D6FCD" w:rsidRDefault="004D6FCD" w:rsidP="00C51CF5">
      <w:r>
        <w:separator/>
      </w:r>
    </w:p>
  </w:endnote>
  <w:endnote w:type="continuationSeparator" w:id="0">
    <w:p w14:paraId="2CD58416" w14:textId="77777777" w:rsidR="004D6FCD" w:rsidRDefault="004D6FC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CD4D3" w14:textId="77777777" w:rsidR="004D6FCD" w:rsidRDefault="004D6FCD" w:rsidP="00C51CF5">
      <w:r>
        <w:separator/>
      </w:r>
    </w:p>
  </w:footnote>
  <w:footnote w:type="continuationSeparator" w:id="0">
    <w:p w14:paraId="6C53A48B" w14:textId="77777777" w:rsidR="004D6FCD" w:rsidRDefault="004D6FCD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013BA8" w14:textId="1394CCF5" w:rsidR="00C51CF5" w:rsidRDefault="003E201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878D39" wp14:editId="719052FD">
              <wp:simplePos x="0" y="0"/>
              <wp:positionH relativeFrom="column">
                <wp:posOffset>2514600</wp:posOffset>
              </wp:positionH>
              <wp:positionV relativeFrom="paragraph">
                <wp:posOffset>179070</wp:posOffset>
              </wp:positionV>
              <wp:extent cx="5057775" cy="1514475"/>
              <wp:effectExtent l="0" t="0" r="2857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7775" cy="15144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5D1257" id="Rectangle 1" o:spid="_x0000_s1026" style="position:absolute;margin-left:198pt;margin-top:14.1pt;width:398.25pt;height:1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" fillcolor="#f07f09 [3204]" strokecolor="#773f04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BE"/>
    <w:rsid w:val="000521EF"/>
    <w:rsid w:val="000A545F"/>
    <w:rsid w:val="0010314C"/>
    <w:rsid w:val="00103BC9"/>
    <w:rsid w:val="00153B84"/>
    <w:rsid w:val="00196AAB"/>
    <w:rsid w:val="001B0B3D"/>
    <w:rsid w:val="00200EA5"/>
    <w:rsid w:val="002606BE"/>
    <w:rsid w:val="002B1EB2"/>
    <w:rsid w:val="002B7391"/>
    <w:rsid w:val="00386F67"/>
    <w:rsid w:val="003B0DB8"/>
    <w:rsid w:val="003E2012"/>
    <w:rsid w:val="00465C00"/>
    <w:rsid w:val="004D6FCD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36677"/>
    <w:rsid w:val="00776643"/>
    <w:rsid w:val="00797579"/>
    <w:rsid w:val="00821CD0"/>
    <w:rsid w:val="00882E29"/>
    <w:rsid w:val="008D701C"/>
    <w:rsid w:val="008F290E"/>
    <w:rsid w:val="00937966"/>
    <w:rsid w:val="00962F52"/>
    <w:rsid w:val="00964B9F"/>
    <w:rsid w:val="00973CC7"/>
    <w:rsid w:val="00A751B0"/>
    <w:rsid w:val="00AF4EA4"/>
    <w:rsid w:val="00B0669D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EF3FC7"/>
    <w:rsid w:val="00F164E9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5B97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3E2012"/>
  </w:style>
  <w:style w:type="paragraph" w:styleId="Heading1">
    <w:name w:val="heading 1"/>
    <w:basedOn w:val="Normal"/>
    <w:next w:val="Normal"/>
    <w:link w:val="Heading1Char"/>
    <w:uiPriority w:val="9"/>
    <w:qFormat/>
    <w:rsid w:val="003E2012"/>
    <w:pPr>
      <w:pBdr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pBdr>
      <w:shd w:val="clear" w:color="auto" w:fill="F07F0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12"/>
    <w:pPr>
      <w:pBdr>
        <w:top w:val="single" w:sz="24" w:space="0" w:color="FDE5CC" w:themeColor="accent1" w:themeTint="33"/>
        <w:left w:val="single" w:sz="24" w:space="0" w:color="FDE5CC" w:themeColor="accent1" w:themeTint="33"/>
        <w:bottom w:val="single" w:sz="24" w:space="0" w:color="FDE5CC" w:themeColor="accent1" w:themeTint="33"/>
        <w:right w:val="single" w:sz="24" w:space="0" w:color="FDE5CC" w:themeColor="accent1" w:themeTint="33"/>
      </w:pBdr>
      <w:shd w:val="clear" w:color="auto" w:fill="FDE5CC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012"/>
    <w:pPr>
      <w:pBdr>
        <w:top w:val="single" w:sz="6" w:space="2" w:color="F07F09" w:themeColor="accent1"/>
      </w:pBdr>
      <w:spacing w:before="300" w:after="0"/>
      <w:outlineLvl w:val="2"/>
    </w:pPr>
    <w:rPr>
      <w:caps/>
      <w:color w:val="773F04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012"/>
    <w:pPr>
      <w:pBdr>
        <w:top w:val="dotted" w:sz="6" w:space="2" w:color="F07F09" w:themeColor="accent1"/>
      </w:pBdr>
      <w:spacing w:before="200" w:after="0"/>
      <w:outlineLvl w:val="3"/>
    </w:pPr>
    <w:rPr>
      <w:caps/>
      <w:color w:val="B35E0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012"/>
    <w:pPr>
      <w:pBdr>
        <w:bottom w:val="single" w:sz="6" w:space="1" w:color="F07F09" w:themeColor="accent1"/>
      </w:pBdr>
      <w:spacing w:before="200" w:after="0"/>
      <w:outlineLvl w:val="4"/>
    </w:pPr>
    <w:rPr>
      <w:caps/>
      <w:color w:val="B35E0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012"/>
    <w:pPr>
      <w:pBdr>
        <w:bottom w:val="dotted" w:sz="6" w:space="1" w:color="F07F09" w:themeColor="accent1"/>
      </w:pBdr>
      <w:spacing w:before="200" w:after="0"/>
      <w:outlineLvl w:val="5"/>
    </w:pPr>
    <w:rPr>
      <w:caps/>
      <w:color w:val="B35E0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012"/>
    <w:pPr>
      <w:spacing w:before="200" w:after="0"/>
      <w:outlineLvl w:val="6"/>
    </w:pPr>
    <w:rPr>
      <w:caps/>
      <w:color w:val="B35E0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0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0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012"/>
    <w:rPr>
      <w:caps/>
      <w:spacing w:val="15"/>
      <w:shd w:val="clear" w:color="auto" w:fill="FDE5CC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3E2012"/>
    <w:pPr>
      <w:spacing w:before="0" w:after="0"/>
    </w:pPr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012"/>
    <w:rPr>
      <w:rFonts w:asciiTheme="majorHAnsi" w:eastAsiaTheme="majorEastAsia" w:hAnsiTheme="majorHAnsi" w:cstheme="majorBidi"/>
      <w:caps/>
      <w:color w:val="F07F09" w:themeColor="accent1"/>
      <w:spacing w:val="10"/>
      <w:sz w:val="52"/>
      <w:szCs w:val="52"/>
    </w:rPr>
  </w:style>
  <w:style w:type="character" w:styleId="Emphasis">
    <w:name w:val="Emphasis"/>
    <w:uiPriority w:val="20"/>
    <w:qFormat/>
    <w:rsid w:val="003E2012"/>
    <w:rPr>
      <w:caps/>
      <w:color w:val="773F04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012"/>
    <w:rPr>
      <w:caps/>
      <w:color w:val="773F04" w:themeColor="accent1" w:themeShade="7F"/>
      <w:spacing w:val="15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4F14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0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E2012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E2012"/>
    <w:rPr>
      <w:caps/>
      <w:color w:val="FFFFFF" w:themeColor="background1"/>
      <w:spacing w:val="15"/>
      <w:sz w:val="22"/>
      <w:szCs w:val="22"/>
      <w:shd w:val="clear" w:color="auto" w:fill="F07F09" w:themeFill="accent1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/>
    </w:pPr>
    <w:rPr>
      <w:rFonts w:eastAsia="Times New Roman" w:cs="Times New Roman"/>
      <w:lang w:eastAsia="en-US"/>
    </w:rPr>
  </w:style>
  <w:style w:type="character" w:customStyle="1" w:styleId="Greytext">
    <w:name w:val="Grey text"/>
    <w:basedOn w:val="DefaultParagraphFont"/>
    <w:uiPriority w:val="4"/>
    <w:semiHidden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uiPriority w:val="3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rsid w:val="00CA1F0E"/>
    <w:pPr>
      <w:spacing w:after="0"/>
    </w:pPr>
  </w:style>
  <w:style w:type="paragraph" w:styleId="NoSpacing">
    <w:name w:val="No Spacing"/>
    <w:uiPriority w:val="1"/>
    <w:qFormat/>
    <w:rsid w:val="003E201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3E2012"/>
    <w:rPr>
      <w:caps/>
      <w:color w:val="B35E0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012"/>
    <w:rPr>
      <w:caps/>
      <w:color w:val="B35E0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012"/>
    <w:rPr>
      <w:caps/>
      <w:color w:val="B35E0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012"/>
    <w:rPr>
      <w:caps/>
      <w:color w:val="B35E0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01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01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012"/>
    <w:rPr>
      <w:b/>
      <w:bCs/>
      <w:color w:val="B35E06" w:themeColor="accent1" w:themeShade="BF"/>
      <w:sz w:val="16"/>
      <w:szCs w:val="16"/>
    </w:rPr>
  </w:style>
  <w:style w:type="character" w:styleId="Strong">
    <w:name w:val="Strong"/>
    <w:uiPriority w:val="22"/>
    <w:qFormat/>
    <w:rsid w:val="003E201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E201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E201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012"/>
    <w:pPr>
      <w:spacing w:before="240" w:after="240" w:line="240" w:lineRule="auto"/>
      <w:ind w:left="1080" w:right="1080"/>
      <w:jc w:val="center"/>
    </w:pPr>
    <w:rPr>
      <w:color w:val="F07F0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012"/>
    <w:rPr>
      <w:color w:val="F07F09" w:themeColor="accent1"/>
      <w:sz w:val="24"/>
      <w:szCs w:val="24"/>
    </w:rPr>
  </w:style>
  <w:style w:type="character" w:styleId="SubtleEmphasis">
    <w:name w:val="Subtle Emphasis"/>
    <w:uiPriority w:val="19"/>
    <w:qFormat/>
    <w:rsid w:val="003E2012"/>
    <w:rPr>
      <w:i/>
      <w:iCs/>
      <w:color w:val="773F04" w:themeColor="accent1" w:themeShade="7F"/>
    </w:rPr>
  </w:style>
  <w:style w:type="character" w:styleId="IntenseEmphasis">
    <w:name w:val="Intense Emphasis"/>
    <w:uiPriority w:val="21"/>
    <w:qFormat/>
    <w:rsid w:val="003E2012"/>
    <w:rPr>
      <w:b/>
      <w:bCs/>
      <w:caps/>
      <w:color w:val="773F04" w:themeColor="accent1" w:themeShade="7F"/>
      <w:spacing w:val="10"/>
    </w:rPr>
  </w:style>
  <w:style w:type="character" w:styleId="SubtleReference">
    <w:name w:val="Subtle Reference"/>
    <w:uiPriority w:val="31"/>
    <w:qFormat/>
    <w:rsid w:val="003E2012"/>
    <w:rPr>
      <w:b/>
      <w:bCs/>
      <w:color w:val="F07F09" w:themeColor="accent1"/>
    </w:rPr>
  </w:style>
  <w:style w:type="character" w:styleId="IntenseReference">
    <w:name w:val="Intense Reference"/>
    <w:uiPriority w:val="32"/>
    <w:qFormat/>
    <w:rsid w:val="003E2012"/>
    <w:rPr>
      <w:b/>
      <w:bCs/>
      <w:i/>
      <w:iCs/>
      <w:caps/>
      <w:color w:val="F07F09" w:themeColor="accent1"/>
    </w:rPr>
  </w:style>
  <w:style w:type="character" w:styleId="BookTitle">
    <w:name w:val="Book Title"/>
    <w:uiPriority w:val="33"/>
    <w:qFormat/>
    <w:rsid w:val="003E201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0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\AppData\Roaming\Microsoft\Templates\Green%20cube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EA21062E0D44079F20AA471D3EA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C4DCA-6506-4045-9F2D-36DEC0FEC4C5}"/>
      </w:docPartPr>
      <w:docPartBody>
        <w:p w:rsidR="00000000" w:rsidRDefault="003823E3">
          <w:pPr>
            <w:pStyle w:val="27EA21062E0D44079F20AA471D3EAC0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5468D6D36BEA44F3B3A2EDA21299C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8CD80-7697-42E4-AABB-EFFA93E237CF}"/>
      </w:docPartPr>
      <w:docPartBody>
        <w:p w:rsidR="00000000" w:rsidRDefault="003823E3">
          <w:pPr>
            <w:pStyle w:val="5468D6D36BEA44F3B3A2EDA21299C862"/>
          </w:pPr>
          <w:r w:rsidRPr="004D3011">
            <w:t>PHONE:</w:t>
          </w:r>
        </w:p>
      </w:docPartBody>
    </w:docPart>
    <w:docPart>
      <w:docPartPr>
        <w:name w:val="2CEC17B7EC344FED915023EDBAA88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F32EDB-970D-4124-A00A-64E5CD97EEC8}"/>
      </w:docPartPr>
      <w:docPartBody>
        <w:p w:rsidR="00000000" w:rsidRDefault="003823E3">
          <w:pPr>
            <w:pStyle w:val="2CEC17B7EC344FED915023EDBAA884DE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3D"/>
    <w:rsid w:val="0019683D"/>
    <w:rsid w:val="0038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9683D"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6D6FB4498F4156818E85D9B6E99FB5">
    <w:name w:val="1B6D6FB4498F4156818E85D9B6E99FB5"/>
  </w:style>
  <w:style w:type="paragraph" w:customStyle="1" w:styleId="55BA28C6B01E420283075CF3B58EE0C5">
    <w:name w:val="55BA28C6B01E420283075CF3B58EE0C5"/>
  </w:style>
  <w:style w:type="paragraph" w:customStyle="1" w:styleId="3E1F3CFAC282463FB89D03FB4211498B">
    <w:name w:val="3E1F3CFAC282463FB89D03FB4211498B"/>
  </w:style>
  <w:style w:type="paragraph" w:customStyle="1" w:styleId="4A3C092C36B745F29903CA0BD1E4AA40">
    <w:name w:val="4A3C092C36B745F29903CA0BD1E4AA40"/>
  </w:style>
  <w:style w:type="paragraph" w:customStyle="1" w:styleId="F4BC239B90AD4A278CEF74350FC3151F">
    <w:name w:val="F4BC239B90AD4A278CEF74350FC3151F"/>
  </w:style>
  <w:style w:type="paragraph" w:customStyle="1" w:styleId="87AE0A9D855B4774B4CF06CE98580D22">
    <w:name w:val="87AE0A9D855B4774B4CF06CE98580D22"/>
  </w:style>
  <w:style w:type="character" w:customStyle="1" w:styleId="Greytext">
    <w:name w:val="Grey text"/>
    <w:basedOn w:val="DefaultParagraphFont"/>
    <w:uiPriority w:val="4"/>
    <w:qFormat/>
    <w:rsid w:val="0019683D"/>
    <w:rPr>
      <w:color w:val="808080" w:themeColor="background1" w:themeShade="80"/>
    </w:rPr>
  </w:style>
  <w:style w:type="paragraph" w:customStyle="1" w:styleId="136932E51D3942A897BC474BCB0D8361">
    <w:name w:val="136932E51D3942A897BC474BCB0D8361"/>
  </w:style>
  <w:style w:type="paragraph" w:customStyle="1" w:styleId="F5FD52C744994317BC2F9D1487DCC841">
    <w:name w:val="F5FD52C744994317BC2F9D1487DCC841"/>
  </w:style>
  <w:style w:type="paragraph" w:customStyle="1" w:styleId="09F2797348B044C6AFDB46513E2FEB04">
    <w:name w:val="09F2797348B044C6AFDB46513E2FEB04"/>
  </w:style>
  <w:style w:type="paragraph" w:customStyle="1" w:styleId="E96738F1D1614CE789496FADF809E118">
    <w:name w:val="E96738F1D1614CE789496FADF809E118"/>
  </w:style>
  <w:style w:type="paragraph" w:customStyle="1" w:styleId="CD60546588F24CD490DA1A667FC6FE52">
    <w:name w:val="CD60546588F24CD490DA1A667FC6FE52"/>
  </w:style>
  <w:style w:type="character" w:customStyle="1" w:styleId="Heading2Char">
    <w:name w:val="Heading 2 Char"/>
    <w:basedOn w:val="DefaultParagraphFont"/>
    <w:link w:val="Heading2"/>
    <w:uiPriority w:val="9"/>
    <w:rsid w:val="0019683D"/>
    <w:rPr>
      <w:rFonts w:asciiTheme="majorHAnsi" w:eastAsiaTheme="majorEastAsia" w:hAnsiTheme="majorHAnsi" w:cstheme="majorBidi"/>
      <w:b/>
      <w:bCs/>
      <w:caps/>
      <w:sz w:val="26"/>
      <w:szCs w:val="26"/>
      <w:lang w:eastAsia="ja-JP"/>
    </w:rPr>
  </w:style>
  <w:style w:type="paragraph" w:customStyle="1" w:styleId="27EA21062E0D44079F20AA471D3EAC08">
    <w:name w:val="27EA21062E0D44079F20AA471D3EAC08"/>
  </w:style>
  <w:style w:type="paragraph" w:customStyle="1" w:styleId="5468D6D36BEA44F3B3A2EDA21299C862">
    <w:name w:val="5468D6D36BEA44F3B3A2EDA21299C862"/>
  </w:style>
  <w:style w:type="paragraph" w:customStyle="1" w:styleId="67EEA41A05BF4EC7883E2DC081635A4F">
    <w:name w:val="67EEA41A05BF4EC7883E2DC081635A4F"/>
  </w:style>
  <w:style w:type="paragraph" w:customStyle="1" w:styleId="C268F03379C54C50BDCCA1C723847B88">
    <w:name w:val="C268F03379C54C50BDCCA1C723847B88"/>
  </w:style>
  <w:style w:type="paragraph" w:customStyle="1" w:styleId="C031F41E9A86475CB75ED4BAC1E6CDF3">
    <w:name w:val="C031F41E9A86475CB75ED4BAC1E6CDF3"/>
  </w:style>
  <w:style w:type="paragraph" w:customStyle="1" w:styleId="2CEC17B7EC344FED915023EDBAA884DE">
    <w:name w:val="2CEC17B7EC344FED915023EDBAA884DE"/>
  </w:style>
  <w:style w:type="character" w:styleId="Hyperlink">
    <w:name w:val="Hyperlink"/>
    <w:basedOn w:val="DefaultParagraphFont"/>
    <w:uiPriority w:val="99"/>
    <w:unhideWhenUsed/>
    <w:rsid w:val="0019683D"/>
    <w:rPr>
      <w:color w:val="ED7D31" w:themeColor="accent2"/>
      <w:u w:val="single"/>
    </w:rPr>
  </w:style>
  <w:style w:type="paragraph" w:customStyle="1" w:styleId="23B596C4FEB34012A1458118BC61E8F2">
    <w:name w:val="23B596C4FEB34012A1458118BC61E8F2"/>
  </w:style>
  <w:style w:type="paragraph" w:customStyle="1" w:styleId="8EBB77B8F0E9496799F60092A6C161EF">
    <w:name w:val="8EBB77B8F0E9496799F60092A6C161EF"/>
    <w:rsid w:val="0019683D"/>
  </w:style>
  <w:style w:type="paragraph" w:customStyle="1" w:styleId="7AC79717E55243FC9C6C0E8F2F4C2D66">
    <w:name w:val="7AC79717E55243FC9C6C0E8F2F4C2D66"/>
    <w:rsid w:val="0019683D"/>
  </w:style>
  <w:style w:type="paragraph" w:customStyle="1" w:styleId="6E4CBD30532D445B9A4C3D87A194AB4F">
    <w:name w:val="6E4CBD30532D445B9A4C3D87A194AB4F"/>
    <w:rsid w:val="0019683D"/>
  </w:style>
  <w:style w:type="paragraph" w:customStyle="1" w:styleId="E12EC845CD984BCB9D73E3257861B592">
    <w:name w:val="E12EC845CD984BCB9D73E3257861B592"/>
    <w:rsid w:val="0019683D"/>
  </w:style>
  <w:style w:type="paragraph" w:customStyle="1" w:styleId="5FB3399F2896420481C32CEBF4385C5E">
    <w:name w:val="5FB3399F2896420481C32CEBF4385C5E"/>
    <w:rsid w:val="0019683D"/>
  </w:style>
  <w:style w:type="paragraph" w:customStyle="1" w:styleId="4C6D37D134A943669CEC249EDF68E619">
    <w:name w:val="4C6D37D134A943669CEC249EDF68E619"/>
    <w:rsid w:val="0019683D"/>
  </w:style>
  <w:style w:type="paragraph" w:customStyle="1" w:styleId="99D5290D96BA4B6EAD734A85FA187EB9">
    <w:name w:val="99D5290D96BA4B6EAD734A85FA187EB9"/>
    <w:rsid w:val="0019683D"/>
  </w:style>
  <w:style w:type="paragraph" w:customStyle="1" w:styleId="0C3F71102F4C47189BEA84A87D49FE00">
    <w:name w:val="0C3F71102F4C47189BEA84A87D49FE00"/>
    <w:rsid w:val="0019683D"/>
  </w:style>
  <w:style w:type="paragraph" w:customStyle="1" w:styleId="A5077D094E9D4CD3835C9A8731D24E9B">
    <w:name w:val="A5077D094E9D4CD3835C9A8731D24E9B"/>
    <w:rsid w:val="0019683D"/>
  </w:style>
  <w:style w:type="paragraph" w:customStyle="1" w:styleId="CEBA246E9ADE4731B4FDADEFE6230025">
    <w:name w:val="CEBA246E9ADE4731B4FDADEFE6230025"/>
    <w:rsid w:val="0019683D"/>
  </w:style>
  <w:style w:type="paragraph" w:customStyle="1" w:styleId="9ED28417D67740F599AEB0DD5299A025">
    <w:name w:val="9ED28417D67740F599AEB0DD5299A025"/>
    <w:rsid w:val="0019683D"/>
  </w:style>
  <w:style w:type="paragraph" w:customStyle="1" w:styleId="728FB019D16E4F72ACCEBE6ACA7039AB">
    <w:name w:val="728FB019D16E4F72ACCEBE6ACA7039AB"/>
    <w:rsid w:val="0019683D"/>
  </w:style>
  <w:style w:type="paragraph" w:customStyle="1" w:styleId="CF8AC12EEECA4C3E8714BFF4528EC9EF">
    <w:name w:val="CF8AC12EEECA4C3E8714BFF4528EC9EF"/>
    <w:rsid w:val="0019683D"/>
  </w:style>
  <w:style w:type="paragraph" w:customStyle="1" w:styleId="D48B0DF608C24A37BBFCA2DDA7C43938">
    <w:name w:val="D48B0DF608C24A37BBFCA2DDA7C43938"/>
    <w:rsid w:val="0019683D"/>
  </w:style>
  <w:style w:type="paragraph" w:customStyle="1" w:styleId="4393BF295C7142A3872473DCA9AF0278">
    <w:name w:val="4393BF295C7142A3872473DCA9AF0278"/>
    <w:rsid w:val="0019683D"/>
  </w:style>
  <w:style w:type="paragraph" w:customStyle="1" w:styleId="E4CD2B1C7C1246F69B858CCAC5113795">
    <w:name w:val="E4CD2B1C7C1246F69B858CCAC5113795"/>
    <w:rsid w:val="0019683D"/>
  </w:style>
  <w:style w:type="paragraph" w:customStyle="1" w:styleId="384190605CF7416B86873C7980A2ED02">
    <w:name w:val="384190605CF7416B86873C7980A2ED02"/>
    <w:rsid w:val="0019683D"/>
  </w:style>
  <w:style w:type="paragraph" w:customStyle="1" w:styleId="7837E179374D401FA343977276AB8B8E">
    <w:name w:val="7837E179374D401FA343977276AB8B8E"/>
    <w:rsid w:val="001968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368B9-6776-49FF-80BA-89047238FD5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CAF58DC-749D-470C-AA7C-73FDAC6E8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AF48F-AC58-488A-BCEB-1C250505F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cover letter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2019-01-15T01:31:00Z</dcterms:created>
  <dcterms:modified xsi:type="dcterms:W3CDTF">2019-01-15T02:15:00Z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