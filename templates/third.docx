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3C" w:rsidRDefault="0067083E" w:rsidP="0070098D">
      <w:pPr>
        <w:pStyle w:val="Date"/>
      </w:pPr>
      <w:r>
        <w:t>{date}</w:t>
      </w:r>
    </w:p>
    <w:p w:rsidR="0070098D" w:rsidRDefault="0070098D">
      <w:pPr>
        <w:pStyle w:val="Address"/>
      </w:pPr>
      <w:r>
        <w:t>{name}</w:t>
      </w:r>
    </w:p>
    <w:p w:rsidR="00A0603C" w:rsidRDefault="0067083E">
      <w:pPr>
        <w:pStyle w:val="Address"/>
      </w:pPr>
      <w:r>
        <w:t>{title}</w:t>
      </w:r>
    </w:p>
    <w:sdt>
      <w:sdtPr>
        <w:alias w:val="Enter company name:"/>
        <w:tag w:val="Enter company name:"/>
        <w:id w:val="1280680654"/>
        <w:placeholder>
          <w:docPart w:val="C9BC84A43409496AB5981959EA66A11A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:rsidR="00A0603C" w:rsidRDefault="0067083E">
          <w:pPr>
            <w:pStyle w:val="Address"/>
          </w:pPr>
          <w:r>
            <w:t>{company}</w:t>
          </w:r>
        </w:p>
      </w:sdtContent>
    </w:sdt>
    <w:p w:rsidR="00A0603C" w:rsidRDefault="0067083E">
      <w:pPr>
        <w:pStyle w:val="Address"/>
      </w:pPr>
      <w:r>
        <w:t>{street}</w:t>
      </w:r>
    </w:p>
    <w:p w:rsidR="002A3209" w:rsidRPr="0067083E" w:rsidRDefault="0067083E" w:rsidP="0067083E">
      <w:pPr>
        <w:pStyle w:val="Salutation"/>
        <w:spacing w:before="0" w:after="0"/>
        <w:rPr>
          <w:b/>
        </w:rPr>
      </w:pPr>
      <w:r w:rsidRPr="009C0B9A">
        <w:t>{city}, {state} {zip}</w:t>
      </w:r>
    </w:p>
    <w:p w:rsidR="00A0603C" w:rsidRDefault="0067083E">
      <w:pPr>
        <w:pStyle w:val="Saluta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-3860800</wp:posOffset>
                </wp:positionV>
                <wp:extent cx="8505825" cy="6286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825" cy="628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A27A4" id="Rectangle 1" o:spid="_x0000_s1026" style="position:absolute;margin-left:-75.75pt;margin-top:-304pt;width:669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" fillcolor="#4f81bd [3204]" stroked="f" strokeweight="2pt"/>
            </w:pict>
          </mc:Fallback>
        </mc:AlternateContent>
      </w:r>
      <w:sdt>
        <w:sdtPr>
          <w:alias w:val="Dear:"/>
          <w:tag w:val="Dear:"/>
          <w:id w:val="24931073"/>
          <w:placeholder>
            <w:docPart w:val="AF80C23C04F246039E156D03D80F214B"/>
          </w:placeholder>
          <w:temporary/>
          <w:showingPlcHdr/>
          <w15:appearance w15:val="hidden"/>
        </w:sdtPr>
        <w:sdtEndPr/>
        <w:sdtContent>
          <w:r w:rsidR="00D92AFF">
            <w:t>Dear</w:t>
          </w:r>
        </w:sdtContent>
      </w:sdt>
      <w:r w:rsidR="0070098D">
        <w:t xml:space="preserve"> {name}:</w:t>
      </w:r>
      <w:bookmarkStart w:id="0" w:name="_GoBack"/>
      <w:bookmarkEnd w:id="0"/>
    </w:p>
    <w:p w:rsidR="0067083E" w:rsidRDefault="0067083E" w:rsidP="0067083E">
      <w:pPr>
        <w:pStyle w:val="Salutation"/>
      </w:pPr>
      <w:r>
        <w:t>{opening}</w:t>
      </w:r>
    </w:p>
    <w:p w:rsidR="0067083E" w:rsidRDefault="0067083E" w:rsidP="0067083E">
      <w:pPr>
        <w:pStyle w:val="Salutation"/>
      </w:pPr>
      <w:r>
        <w:t>{qualification}</w:t>
      </w:r>
    </w:p>
    <w:p w:rsidR="0067083E" w:rsidRDefault="0067083E" w:rsidP="0067083E">
      <w:pPr>
        <w:pStyle w:val="Salutation"/>
      </w:pPr>
      <w:r>
        <w:t>{interest}</w:t>
      </w:r>
    </w:p>
    <w:p w:rsidR="0067083E" w:rsidRDefault="0067083E" w:rsidP="0067083E">
      <w:pPr>
        <w:pStyle w:val="Closing"/>
      </w:pPr>
      <w:r>
        <w:t>{closing}</w:t>
      </w:r>
    </w:p>
    <w:p w:rsidR="0067083E" w:rsidRDefault="0067083E" w:rsidP="0067083E">
      <w:pPr>
        <w:pStyle w:val="Closing"/>
      </w:pPr>
    </w:p>
    <w:p w:rsidR="00A0603C" w:rsidRDefault="0039439D" w:rsidP="0067083E">
      <w:pPr>
        <w:pStyle w:val="Closing"/>
      </w:pPr>
      <w:sdt>
        <w:sdtPr>
          <w:alias w:val="Sincerely:"/>
          <w:tag w:val="Sincerely:"/>
          <w:id w:val="24931493"/>
          <w:placeholder>
            <w:docPart w:val="BCAC03105C9A4AC8B0022721A094C36A"/>
          </w:placeholder>
          <w:temporary/>
          <w:showingPlcHdr/>
          <w15:appearance w15:val="hidden"/>
        </w:sdtPr>
        <w:sdtEndPr/>
        <w:sdtContent>
          <w:r w:rsidR="00D92AFF">
            <w:t>Sincerely,</w:t>
          </w:r>
        </w:sdtContent>
      </w:sdt>
    </w:p>
    <w:p w:rsidR="00A0603C" w:rsidRDefault="0039439D">
      <w:pPr>
        <w:pStyle w:val="Signature"/>
      </w:pPr>
      <w:sdt>
        <w:sdtPr>
          <w:alias w:val="Enter your name:"/>
          <w:tag w:val="Enter your name:"/>
          <w:id w:val="1090191026"/>
          <w:placeholder>
            <w:docPart w:val="AE28828BB7964EFE8058DECCB39A96D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67083E">
            <w:t>{first} {last}</w:t>
          </w:r>
        </w:sdtContent>
      </w:sdt>
    </w:p>
    <w:p w:rsidR="00E349CC" w:rsidRDefault="00E349CC"/>
    <w:sectPr w:rsidR="00E349CC" w:rsidSect="00EC7E91">
      <w:headerReference w:type="default" r:id="rId8"/>
      <w:footerReference w:type="default" r:id="rId9"/>
      <w:headerReference w:type="first" r:id="rId10"/>
      <w:pgSz w:w="12240" w:h="15840" w:code="1"/>
      <w:pgMar w:top="3312" w:right="1080" w:bottom="1008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39D" w:rsidRDefault="0039439D">
      <w:pPr>
        <w:spacing w:after="0" w:line="240" w:lineRule="auto"/>
      </w:pPr>
      <w:r>
        <w:separator/>
      </w:r>
    </w:p>
  </w:endnote>
  <w:endnote w:type="continuationSeparator" w:id="0">
    <w:p w:rsidR="0039439D" w:rsidRDefault="0039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579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603C" w:rsidRDefault="00D92A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F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39D" w:rsidRDefault="0039439D">
      <w:pPr>
        <w:spacing w:after="0" w:line="240" w:lineRule="auto"/>
      </w:pPr>
      <w:r>
        <w:separator/>
      </w:r>
    </w:p>
  </w:footnote>
  <w:footnote w:type="continuationSeparator" w:id="0">
    <w:p w:rsidR="0039439D" w:rsidRDefault="00394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849" w:rsidRDefault="00D92AFF" w:rsidP="00BF0849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4DC048F" wp14:editId="1C19BC65">
              <wp:simplePos x="0" y="0"/>
              <wp:positionH relativeFrom="page">
                <wp:posOffset>342900</wp:posOffset>
              </wp:positionH>
              <wp:positionV relativeFrom="page">
                <wp:posOffset>658495</wp:posOffset>
              </wp:positionV>
              <wp:extent cx="7086600" cy="1316736"/>
              <wp:effectExtent l="0" t="0" r="0" b="0"/>
              <wp:wrapNone/>
              <wp:docPr id="9" name="Rectangle 9" descr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316736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4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  <a:gs pos="100000">
                            <a:schemeClr val="accent4">
                              <a:lumMod val="20000"/>
                              <a:lumOff val="80000"/>
                              <a:alpha val="64000"/>
                            </a:scheme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273AEF" id="Rectangle 9" o:spid="_x0000_s1026" alt="Rectangle" style="position:absolute;margin-left:27pt;margin-top:51.85pt;width:558pt;height:103.7pt;flip:x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" fillcolor="#e5dfec [663]" stroked="f">
              <v:fill color2="#e5dfec [663]" o:opacity2="41943f" rotate="t" angle="90" focus="100%" type="gradient"/>
              <w10:wrap anchorx="page" anchory="page"/>
            </v:rect>
          </w:pict>
        </mc:Fallback>
      </mc:AlternateContent>
    </w:r>
    <w:sdt>
      <w:sdtPr>
        <w:alias w:val="Your name:"/>
        <w:tag w:val="Your name:"/>
        <w:id w:val="-426737281"/>
        <w:placeholder>
          <w:docPart w:val="D8585D8C812A4F6AADE713C60AD6E24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67083E">
          <w:t>{first} {last}</w:t>
        </w:r>
      </w:sdtContent>
    </w:sdt>
  </w:p>
  <w:sdt>
    <w:sdtPr>
      <w:alias w:val="Enter street address:"/>
      <w:tag w:val=""/>
      <w:id w:val="2051808460"/>
      <w:placeholder>
        <w:docPart w:val="82986402AB6B4856A5142CF5E3CC4BA8"/>
      </w:placeholder>
      <w:showingPlcHdr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:rsidR="008F5A37" w:rsidRDefault="008F5A37" w:rsidP="008F5A37">
        <w:pPr>
          <w:pStyle w:val="Header"/>
        </w:pPr>
        <w:r>
          <w:t>Street Address</w:t>
        </w:r>
      </w:p>
    </w:sdtContent>
  </w:sdt>
  <w:p w:rsidR="00BF0849" w:rsidRDefault="0039439D" w:rsidP="00BF0849">
    <w:pPr>
      <w:pStyle w:val="Header"/>
    </w:pPr>
    <w:sdt>
      <w:sdtPr>
        <w:alias w:val="Enter City, ST ZIP Code:"/>
        <w:tag w:val="Enter City, ST ZIP Code:"/>
        <w:id w:val="-1615049903"/>
        <w:placeholder>
          <w:docPart w:val="B27B323B42204732BD80F8223698F8FF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70098D">
          <w:t>{</w:t>
        </w:r>
        <w:proofErr w:type="spellStart"/>
        <w:r w:rsidR="0070098D">
          <w:t>current_city</w:t>
        </w:r>
        <w:proofErr w:type="spellEnd"/>
        <w:r w:rsidR="0070098D">
          <w:t>}, {</w:t>
        </w:r>
        <w:proofErr w:type="spellStart"/>
        <w:r w:rsidR="0070098D">
          <w:t>current_state</w:t>
        </w:r>
        <w:proofErr w:type="spellEnd"/>
        <w:r w:rsidR="0070098D">
          <w:t xml:space="preserve">} </w:t>
        </w:r>
      </w:sdtContent>
    </w:sdt>
  </w:p>
  <w:sdt>
    <w:sdtPr>
      <w:alias w:val="Enter telephone:"/>
      <w:tag w:val="Enter telephone:"/>
      <w:id w:val="-1276404969"/>
      <w:placeholder>
        <w:docPart w:val="A5EB498E58AF4EC4AAD4467919C998B1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EndPr/>
    <w:sdtContent>
      <w:p w:rsidR="00BF0849" w:rsidRDefault="0067083E" w:rsidP="00BF0849">
        <w:pPr>
          <w:pStyle w:val="Header"/>
        </w:pPr>
        <w:r>
          <w:t>{phone}</w:t>
        </w:r>
      </w:p>
    </w:sdtContent>
  </w:sdt>
  <w:sdt>
    <w:sdtPr>
      <w:alias w:val="Enter email:"/>
      <w:tag w:val="Enter email:"/>
      <w:id w:val="1466631221"/>
      <w:placeholder>
        <w:docPart w:val="BCAC03105C9A4AC8B0022721A094C36A"/>
      </w:placeholder>
      <w:temporary/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 w:multiLine="1"/>
    </w:sdtPr>
    <w:sdtEndPr/>
    <w:sdtContent>
      <w:p w:rsidR="00BF0849" w:rsidRDefault="0067083E" w:rsidP="00BF0849">
        <w:pPr>
          <w:pStyle w:val="Header"/>
        </w:pPr>
        <w:r>
          <w:t>{email}</w:t>
        </w:r>
      </w:p>
    </w:sdtContent>
  </w:sdt>
  <w:p w:rsidR="00A0603C" w:rsidRDefault="0039439D" w:rsidP="00BF0849">
    <w:pPr>
      <w:pStyle w:val="Header"/>
    </w:pPr>
    <w:sdt>
      <w:sdtPr>
        <w:alias w:val="Enter website:"/>
        <w:tag w:val="Enter website:"/>
        <w:id w:val="-1146589114"/>
        <w:placeholder>
          <w:docPart w:val="9219896B1CA6426C819F90B90BA96A80"/>
        </w:placeholder>
        <w:showingPlcHdr/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/>
      </w:sdtPr>
      <w:sdtEndPr/>
      <w:sdtContent>
        <w:r w:rsidR="00BF0849">
          <w:t>Website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03C" w:rsidRPr="0067083E" w:rsidRDefault="0067083E" w:rsidP="0067083E">
    <w:pPr>
      <w:pStyle w:val="Heading1"/>
      <w:rPr>
        <w:color w:val="365F91" w:themeColor="accent1" w:themeShade="BF"/>
        <w:sz w:val="40"/>
        <w:szCs w:val="40"/>
      </w:rPr>
    </w:pPr>
    <w:sdt>
      <w:sdtPr>
        <w:rPr>
          <w:color w:val="365F91" w:themeColor="accent1" w:themeShade="BF"/>
          <w:sz w:val="40"/>
          <w:szCs w:val="40"/>
        </w:rPr>
        <w:alias w:val="Enter your name:"/>
        <w:tag w:val="Enter your name:"/>
        <w:id w:val="-721589805"/>
        <w:placeholder>
          <w:docPart w:val="AF80C23C04F246039E156D03D80F214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>
          <w:rPr>
            <w:color w:val="365F91" w:themeColor="accent1" w:themeShade="BF"/>
            <w:sz w:val="40"/>
            <w:szCs w:val="40"/>
          </w:rPr>
          <w:t>{first} {last}</w:t>
        </w:r>
      </w:sdtContent>
    </w:sdt>
  </w:p>
  <w:p w:rsidR="00A0603C" w:rsidRDefault="0067083E" w:rsidP="0070098D">
    <w:pPr>
      <w:pStyle w:val="Header"/>
      <w:tabs>
        <w:tab w:val="left" w:pos="8220"/>
      </w:tabs>
    </w:pPr>
    <w:sdt>
      <w:sdtPr>
        <w:rPr>
          <w:color w:val="auto"/>
        </w:rPr>
        <w:alias w:val="Enter City, ST ZIP Code:"/>
        <w:tag w:val="Enter City, ST ZIP Code:"/>
        <w:id w:val="-1657984086"/>
        <w:placeholder>
          <w:docPart w:val="17F7C186CB484821A4F89AF1A8C305A3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Pr="0067083E">
          <w:rPr>
            <w:color w:val="auto"/>
          </w:rPr>
          <w:t>{</w:t>
        </w:r>
        <w:proofErr w:type="spellStart"/>
        <w:r w:rsidRPr="0067083E">
          <w:rPr>
            <w:color w:val="auto"/>
          </w:rPr>
          <w:t>current_city</w:t>
        </w:r>
        <w:proofErr w:type="spellEnd"/>
        <w:r w:rsidRPr="0067083E">
          <w:rPr>
            <w:color w:val="auto"/>
          </w:rPr>
          <w:t>}, {</w:t>
        </w:r>
        <w:proofErr w:type="spellStart"/>
        <w:r w:rsidRPr="0067083E">
          <w:rPr>
            <w:color w:val="auto"/>
          </w:rPr>
          <w:t>current_state</w:t>
        </w:r>
        <w:proofErr w:type="spellEnd"/>
        <w:r w:rsidRPr="0067083E">
          <w:rPr>
            <w:color w:val="auto"/>
          </w:rPr>
          <w:t>}</w:t>
        </w:r>
        <w:r w:rsidR="0070098D">
          <w:rPr>
            <w:color w:val="auto"/>
          </w:rPr>
          <w:t xml:space="preserve"> </w:t>
        </w:r>
      </w:sdtContent>
    </w:sdt>
    <w:r>
      <w:tab/>
    </w:r>
  </w:p>
  <w:p w:rsidR="0070098D" w:rsidRDefault="0070098D" w:rsidP="0070098D">
    <w:pPr>
      <w:pStyle w:val="Header"/>
      <w:tabs>
        <w:tab w:val="left" w:pos="8220"/>
      </w:tabs>
      <w:rPr>
        <w:color w:val="auto"/>
      </w:rPr>
    </w:pPr>
    <w:r>
      <w:rPr>
        <w:color w:val="auto"/>
      </w:rPr>
      <w:t>{phone}</w:t>
    </w:r>
  </w:p>
  <w:p w:rsidR="00BF0849" w:rsidRDefault="0070098D" w:rsidP="0070098D">
    <w:pPr>
      <w:pStyle w:val="Header"/>
      <w:tabs>
        <w:tab w:val="left" w:pos="8220"/>
      </w:tabs>
    </w:pPr>
    <w:r>
      <w:rPr>
        <w:color w:val="auto"/>
      </w:rPr>
      <w:t>{email</w:t>
    </w:r>
    <w:r>
      <w:rPr>
        <w:color w:val="auto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14036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E4F9D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46D7F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621A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807D5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D246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42E0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AADD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CC2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4E8F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511BF2"/>
    <w:multiLevelType w:val="hybridMultilevel"/>
    <w:tmpl w:val="71F8A782"/>
    <w:lvl w:ilvl="0" w:tplc="D21C2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A776E"/>
    <w:multiLevelType w:val="hybridMultilevel"/>
    <w:tmpl w:val="2D7AF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A5E8D"/>
    <w:multiLevelType w:val="hybridMultilevel"/>
    <w:tmpl w:val="1FEE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C2F27"/>
    <w:multiLevelType w:val="hybridMultilevel"/>
    <w:tmpl w:val="4EC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363F4"/>
    <w:multiLevelType w:val="hybridMultilevel"/>
    <w:tmpl w:val="0FD0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3E"/>
    <w:rsid w:val="000D35B1"/>
    <w:rsid w:val="000E1B2E"/>
    <w:rsid w:val="0017279C"/>
    <w:rsid w:val="001E64C9"/>
    <w:rsid w:val="00202D1F"/>
    <w:rsid w:val="002A3209"/>
    <w:rsid w:val="002A6497"/>
    <w:rsid w:val="0039439D"/>
    <w:rsid w:val="004646D0"/>
    <w:rsid w:val="004F62FD"/>
    <w:rsid w:val="005E64C7"/>
    <w:rsid w:val="005F0A91"/>
    <w:rsid w:val="00662BF7"/>
    <w:rsid w:val="0067083E"/>
    <w:rsid w:val="006B420F"/>
    <w:rsid w:val="0070098D"/>
    <w:rsid w:val="008141CC"/>
    <w:rsid w:val="00885A3F"/>
    <w:rsid w:val="008A0AD8"/>
    <w:rsid w:val="008F5A37"/>
    <w:rsid w:val="00930F71"/>
    <w:rsid w:val="009B38A7"/>
    <w:rsid w:val="009F568F"/>
    <w:rsid w:val="00A0603C"/>
    <w:rsid w:val="00A62365"/>
    <w:rsid w:val="00B73EEE"/>
    <w:rsid w:val="00BA3D35"/>
    <w:rsid w:val="00BB30A5"/>
    <w:rsid w:val="00BF0849"/>
    <w:rsid w:val="00CD0E84"/>
    <w:rsid w:val="00CD2FEC"/>
    <w:rsid w:val="00D92AFF"/>
    <w:rsid w:val="00DA66AF"/>
    <w:rsid w:val="00DB0B0B"/>
    <w:rsid w:val="00DB47A1"/>
    <w:rsid w:val="00E1502D"/>
    <w:rsid w:val="00E349CC"/>
    <w:rsid w:val="00E35D10"/>
    <w:rsid w:val="00EC7E91"/>
    <w:rsid w:val="00F931A7"/>
    <w:rsid w:val="00F9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75949"/>
  <w15:docId w15:val="{26084355-83E6-44FE-9099-6BC4870A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6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4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0A5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80" w:line="240" w:lineRule="auto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4646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4646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4646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4646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4646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4646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4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B47A1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Cs w:val="16"/>
    </w:rPr>
  </w:style>
  <w:style w:type="paragraph" w:customStyle="1" w:styleId="Address">
    <w:name w:val="Address"/>
    <w:link w:val="AddressChar"/>
    <w:uiPriority w:val="2"/>
    <w:qFormat/>
    <w:pPr>
      <w:spacing w:after="40"/>
    </w:pPr>
  </w:style>
  <w:style w:type="paragraph" w:styleId="Closing">
    <w:name w:val="Closing"/>
    <w:basedOn w:val="Normal"/>
    <w:link w:val="ClosingChar"/>
    <w:uiPriority w:val="9"/>
    <w:qFormat/>
    <w:pPr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ddressChar">
    <w:name w:val="Address Char"/>
    <w:basedOn w:val="DefaultParagraphFont"/>
    <w:link w:val="Address"/>
    <w:uiPriority w:val="2"/>
  </w:style>
  <w:style w:type="character" w:customStyle="1" w:styleId="ClosingChar">
    <w:name w:val="Closing Char"/>
    <w:basedOn w:val="DefaultParagraphFont"/>
    <w:link w:val="Closing"/>
    <w:uiPriority w:val="9"/>
    <w:rPr>
      <w:rFonts w:eastAsiaTheme="minorHAnsi"/>
      <w:szCs w:val="22"/>
    </w:rPr>
  </w:style>
  <w:style w:type="paragraph" w:styleId="Signature">
    <w:name w:val="Signature"/>
    <w:basedOn w:val="Normal"/>
    <w:next w:val="Normal"/>
    <w:link w:val="SignatureChar"/>
    <w:uiPriority w:val="10"/>
    <w:unhideWhenUsed/>
    <w:qFormat/>
    <w:pPr>
      <w:spacing w:before="600" w:after="360"/>
      <w:contextualSpacing/>
    </w:pPr>
    <w:rPr>
      <w:rFonts w:eastAsiaTheme="minorHAnsi"/>
      <w:b/>
    </w:rPr>
  </w:style>
  <w:style w:type="character" w:customStyle="1" w:styleId="SignatureChar">
    <w:name w:val="Signature Char"/>
    <w:basedOn w:val="DefaultParagraphFont"/>
    <w:link w:val="Signature"/>
    <w:uiPriority w:val="10"/>
    <w:rPr>
      <w:rFonts w:eastAsiaTheme="minorHAnsi"/>
      <w:b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pPr>
      <w:spacing w:after="400"/>
      <w:contextualSpacing/>
    </w:pPr>
  </w:style>
  <w:style w:type="character" w:customStyle="1" w:styleId="DateChar">
    <w:name w:val="Date Char"/>
    <w:basedOn w:val="DefaultParagraphFont"/>
    <w:link w:val="Date"/>
    <w:uiPriority w:val="2"/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Subtitle">
    <w:name w:val="Subtitle"/>
    <w:basedOn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styleId="ListBullet">
    <w:name w:val="List Bullet"/>
    <w:basedOn w:val="Normal"/>
    <w:uiPriority w:val="6"/>
    <w:qFormat/>
    <w:pPr>
      <w:numPr>
        <w:numId w:val="7"/>
      </w:numPr>
    </w:pPr>
  </w:style>
  <w:style w:type="paragraph" w:styleId="ListNumber">
    <w:name w:val="List Number"/>
    <w:basedOn w:val="Normal"/>
    <w:uiPriority w:val="7"/>
    <w:qFormat/>
    <w:pPr>
      <w:numPr>
        <w:numId w:val="8"/>
      </w:numPr>
      <w:contextualSpacing/>
    </w:p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240"/>
    </w:pPr>
  </w:style>
  <w:style w:type="character" w:customStyle="1" w:styleId="SalutationChar">
    <w:name w:val="Salutation Char"/>
    <w:basedOn w:val="DefaultParagraphFont"/>
    <w:link w:val="Salutation"/>
    <w:uiPriority w:val="4"/>
  </w:style>
  <w:style w:type="paragraph" w:styleId="Bibliography">
    <w:name w:val="Bibliography"/>
    <w:basedOn w:val="Normal"/>
    <w:next w:val="Normal"/>
    <w:uiPriority w:val="37"/>
    <w:semiHidden/>
    <w:unhideWhenUsed/>
    <w:rsid w:val="004646D0"/>
  </w:style>
  <w:style w:type="paragraph" w:styleId="BlockText">
    <w:name w:val="Block Text"/>
    <w:basedOn w:val="Normal"/>
    <w:uiPriority w:val="99"/>
    <w:semiHidden/>
    <w:unhideWhenUsed/>
    <w:rsid w:val="00DB47A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4646D0"/>
  </w:style>
  <w:style w:type="character" w:customStyle="1" w:styleId="BodyTextChar">
    <w:name w:val="Body Text Char"/>
    <w:basedOn w:val="DefaultParagraphFont"/>
    <w:link w:val="BodyText"/>
    <w:semiHidden/>
    <w:rsid w:val="004646D0"/>
  </w:style>
  <w:style w:type="paragraph" w:styleId="BodyText2">
    <w:name w:val="Body Text 2"/>
    <w:basedOn w:val="Normal"/>
    <w:link w:val="BodyText2Char"/>
    <w:uiPriority w:val="99"/>
    <w:semiHidden/>
    <w:unhideWhenUsed/>
    <w:rsid w:val="004646D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646D0"/>
  </w:style>
  <w:style w:type="paragraph" w:styleId="BodyText3">
    <w:name w:val="Body Text 3"/>
    <w:basedOn w:val="Normal"/>
    <w:link w:val="BodyText3Char"/>
    <w:uiPriority w:val="99"/>
    <w:semiHidden/>
    <w:unhideWhenUsed/>
    <w:rsid w:val="004646D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46D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646D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646D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646D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646D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646D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646D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646D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646D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646D0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646D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4646D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6D0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646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6D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6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6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6D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646D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46D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646D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646D0"/>
  </w:style>
  <w:style w:type="character" w:styleId="Emphasis">
    <w:name w:val="Emphasis"/>
    <w:basedOn w:val="DefaultParagraphFont"/>
    <w:uiPriority w:val="20"/>
    <w:semiHidden/>
    <w:unhideWhenUsed/>
    <w:rsid w:val="004646D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646D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6D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6D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646D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6D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646D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46D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46D0"/>
    <w:rPr>
      <w:szCs w:val="20"/>
    </w:rPr>
  </w:style>
  <w:style w:type="table" w:styleId="GridTable1Light">
    <w:name w:val="Grid Table 1 Light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4646D0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4646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4646D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4646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4646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4646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4646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646D0"/>
  </w:style>
  <w:style w:type="paragraph" w:styleId="HTMLAddress">
    <w:name w:val="HTML Address"/>
    <w:basedOn w:val="Normal"/>
    <w:link w:val="HTMLAddressChar"/>
    <w:uiPriority w:val="99"/>
    <w:semiHidden/>
    <w:unhideWhenUsed/>
    <w:rsid w:val="004646D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646D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646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646D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6D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6D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646D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646D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46D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646D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DB47A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B47A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47A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DB47A1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646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646D0"/>
  </w:style>
  <w:style w:type="paragraph" w:styleId="List">
    <w:name w:val="List"/>
    <w:basedOn w:val="Normal"/>
    <w:uiPriority w:val="99"/>
    <w:semiHidden/>
    <w:unhideWhenUsed/>
    <w:rsid w:val="004646D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646D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646D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646D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646D0"/>
    <w:pPr>
      <w:ind w:left="1415" w:hanging="283"/>
      <w:contextualSpacing/>
    </w:pPr>
  </w:style>
  <w:style w:type="paragraph" w:styleId="ListBullet2">
    <w:name w:val="List Bullet 2"/>
    <w:basedOn w:val="Normal"/>
    <w:semiHidden/>
    <w:unhideWhenUsed/>
    <w:rsid w:val="004646D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646D0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646D0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646D0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6D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646D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646D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646D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646D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4646D0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646D0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646D0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646D0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4646D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646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646D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4646D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646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646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4646D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46D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646D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646D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646D0"/>
  </w:style>
  <w:style w:type="character" w:styleId="PageNumber">
    <w:name w:val="page number"/>
    <w:basedOn w:val="DefaultParagraphFont"/>
    <w:uiPriority w:val="99"/>
    <w:semiHidden/>
    <w:unhideWhenUsed/>
    <w:rsid w:val="004646D0"/>
  </w:style>
  <w:style w:type="table" w:styleId="PlainTable1">
    <w:name w:val="Plain Table 1"/>
    <w:basedOn w:val="TableNormal"/>
    <w:uiPriority w:val="41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646D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46D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4646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646D0"/>
    <w:rPr>
      <w:i/>
      <w:iCs/>
      <w:color w:val="404040" w:themeColor="text1" w:themeTint="BF"/>
    </w:rPr>
  </w:style>
  <w:style w:type="character" w:styleId="SmartHyperlink">
    <w:name w:val="Smart Hyperlink"/>
    <w:basedOn w:val="DefaultParagraphFont"/>
    <w:uiPriority w:val="99"/>
    <w:semiHidden/>
    <w:unhideWhenUsed/>
    <w:rsid w:val="004646D0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rsid w:val="004646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4646D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646D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646D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646D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646D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646D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646D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646D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646D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646D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646D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646D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646D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646D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646D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646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646D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646D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646D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646D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646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646D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646D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646D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646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4646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64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646D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646D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4646D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646D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46D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646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646D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646D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646D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646D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646D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646D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646D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6D0"/>
    <w:pPr>
      <w:spacing w:before="240" w:after="0" w:line="276" w:lineRule="auto"/>
      <w:outlineLvl w:val="9"/>
    </w:pPr>
    <w:rPr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B47A1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\AppData\Roaming\Microsoft\Templates\Cover%20letter%20for%20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BC84A43409496AB5981959EA66A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37B05-27A2-4187-ACF1-7FC71E1AA2F3}"/>
      </w:docPartPr>
      <w:docPartBody>
        <w:p w:rsidR="00000000" w:rsidRDefault="00C76C1D">
          <w:pPr>
            <w:pStyle w:val="C9BC84A43409496AB5981959EA66A11A"/>
          </w:pPr>
          <w:r>
            <w:t>Company Name</w:t>
          </w:r>
        </w:p>
      </w:docPartBody>
    </w:docPart>
    <w:docPart>
      <w:docPartPr>
        <w:name w:val="AF80C23C04F246039E156D03D80F2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5185A-28D9-412F-B7FB-460A2662F2E3}"/>
      </w:docPartPr>
      <w:docPartBody>
        <w:p w:rsidR="00000000" w:rsidRDefault="00C76C1D">
          <w:pPr>
            <w:pStyle w:val="AF80C23C04F246039E156D03D80F214B"/>
          </w:pPr>
          <w:r>
            <w:t>Dear</w:t>
          </w:r>
        </w:p>
      </w:docPartBody>
    </w:docPart>
    <w:docPart>
      <w:docPartPr>
        <w:name w:val="17F7C186CB484821A4F89AF1A8C30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7D44B-5743-400E-A0B7-9BDF5CC96B18}"/>
      </w:docPartPr>
      <w:docPartBody>
        <w:p w:rsidR="00000000" w:rsidRDefault="00C76C1D">
          <w:pPr>
            <w:pStyle w:val="17F7C186CB484821A4F89AF1A8C305A3"/>
          </w:pPr>
          <w:r>
            <w:t>and</w:t>
          </w:r>
        </w:p>
      </w:docPartBody>
    </w:docPart>
    <w:docPart>
      <w:docPartPr>
        <w:name w:val="D8585D8C812A4F6AADE713C60AD6E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419E-E008-4A75-98F6-00FCDB0A12D5}"/>
      </w:docPartPr>
      <w:docPartBody>
        <w:p w:rsidR="00000000" w:rsidRDefault="00C76C1D">
          <w:pPr>
            <w:pStyle w:val="D8585D8C812A4F6AADE713C60AD6E242"/>
          </w:pPr>
          <w:r>
            <w:t>but you can leave a voice message at any time, and I will return your call.</w:t>
          </w:r>
        </w:p>
      </w:docPartBody>
    </w:docPart>
    <w:docPart>
      <w:docPartPr>
        <w:name w:val="B27B323B42204732BD80F8223698F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86DDE-04A0-4491-9557-C3C1359A7C3E}"/>
      </w:docPartPr>
      <w:docPartBody>
        <w:p w:rsidR="00000000" w:rsidRDefault="00C76C1D">
          <w:pPr>
            <w:pStyle w:val="B27B323B42204732BD80F8223698F8FF"/>
          </w:pPr>
          <w:r>
            <w:t>Thank you for taking the time to review my resume. I loo</w:t>
          </w:r>
          <w:r>
            <w:t>k forward to talking with you.</w:t>
          </w:r>
        </w:p>
      </w:docPartBody>
    </w:docPart>
    <w:docPart>
      <w:docPartPr>
        <w:name w:val="A5EB498E58AF4EC4AAD4467919C99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E991A-BC14-4F43-86AD-1A4E0CC6E136}"/>
      </w:docPartPr>
      <w:docPartBody>
        <w:p w:rsidR="00000000" w:rsidRDefault="00C76C1D">
          <w:pPr>
            <w:pStyle w:val="A5EB498E58AF4EC4AAD4467919C998B1"/>
          </w:pPr>
          <w:r w:rsidRPr="00CD2FEC">
            <w:t>Enter Street address, Email address, and Website in the header</w:t>
          </w:r>
          <w:r>
            <w:t>.</w:t>
          </w:r>
        </w:p>
      </w:docPartBody>
    </w:docPart>
    <w:docPart>
      <w:docPartPr>
        <w:name w:val="9219896B1CA6426C819F90B90BA96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01EB6-E4D1-4C6F-9A24-C39BDA74BF44}"/>
      </w:docPartPr>
      <w:docPartBody>
        <w:p w:rsidR="00000000" w:rsidRDefault="00C76C1D">
          <w:pPr>
            <w:pStyle w:val="9219896B1CA6426C819F90B90BA96A80"/>
          </w:pPr>
          <w:bookmarkStart w:id="0" w:name="_Hlk507080989"/>
          <w:r>
            <w:t>Your name and phone number will automatically update from where you entered them in the letter itself, then remember to delete this paragraph!</w:t>
          </w:r>
          <w:bookmarkEnd w:id="0"/>
        </w:p>
      </w:docPartBody>
    </w:docPart>
    <w:docPart>
      <w:docPartPr>
        <w:name w:val="BCAC03105C9A4AC8B0022721A094C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B39D2-AADA-4FAF-ACC7-DA7684419A0D}"/>
      </w:docPartPr>
      <w:docPartBody>
        <w:p w:rsidR="00000000" w:rsidRDefault="00C76C1D">
          <w:pPr>
            <w:pStyle w:val="BCAC03105C9A4AC8B0022721A094C36A"/>
          </w:pPr>
          <w:r>
            <w:t>Sincerely,</w:t>
          </w:r>
        </w:p>
      </w:docPartBody>
    </w:docPart>
    <w:docPart>
      <w:docPartPr>
        <w:name w:val="AE28828BB7964EFE8058DECCB39A9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C1DA-7DAB-4CF7-9C02-AE05BD78B036}"/>
      </w:docPartPr>
      <w:docPartBody>
        <w:p w:rsidR="00000000" w:rsidRDefault="00C76C1D">
          <w:pPr>
            <w:pStyle w:val="AE28828BB7964EFE8058DECCB39A96DD"/>
          </w:pPr>
          <w:r>
            <w:t>Your Name</w:t>
          </w:r>
        </w:p>
      </w:docPartBody>
    </w:docPart>
    <w:docPart>
      <w:docPartPr>
        <w:name w:val="82986402AB6B4856A5142CF5E3CC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A583E-42A4-4118-9CE5-036C55345E3C}"/>
      </w:docPartPr>
      <w:docPartBody>
        <w:p w:rsidR="00000000" w:rsidRDefault="00C76C1D">
          <w:pPr>
            <w:pStyle w:val="82986402AB6B4856A5142CF5E3CC4BA8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1D"/>
    <w:rsid w:val="00C7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807AACB46D4E979F9AAEB5B0316EE1">
    <w:name w:val="5E807AACB46D4E979F9AAEB5B0316EE1"/>
  </w:style>
  <w:style w:type="paragraph" w:customStyle="1" w:styleId="8842748883254FAD928B5DEB0AD91EC4">
    <w:name w:val="8842748883254FAD928B5DEB0AD91EC4"/>
  </w:style>
  <w:style w:type="paragraph" w:customStyle="1" w:styleId="98ED5159EE6D4DA38E8AABC85F1BAAB6">
    <w:name w:val="98ED5159EE6D4DA38E8AABC85F1BAAB6"/>
  </w:style>
  <w:style w:type="paragraph" w:customStyle="1" w:styleId="C9BC84A43409496AB5981959EA66A11A">
    <w:name w:val="C9BC84A43409496AB5981959EA66A11A"/>
  </w:style>
  <w:style w:type="paragraph" w:customStyle="1" w:styleId="393725C2B7D346829AC968ACBDBA3C09">
    <w:name w:val="393725C2B7D346829AC968ACBDBA3C09"/>
  </w:style>
  <w:style w:type="paragraph" w:customStyle="1" w:styleId="C95B5BD81A4D4C9EA3FA173A0D568D17">
    <w:name w:val="C95B5BD81A4D4C9EA3FA173A0D568D17"/>
  </w:style>
  <w:style w:type="paragraph" w:customStyle="1" w:styleId="AF80C23C04F246039E156D03D80F214B">
    <w:name w:val="AF80C23C04F246039E156D03D80F214B"/>
  </w:style>
  <w:style w:type="paragraph" w:customStyle="1" w:styleId="9841E2E0977E46FCA9482320F5C34458">
    <w:name w:val="9841E2E0977E46FCA9482320F5C34458"/>
  </w:style>
  <w:style w:type="paragraph" w:customStyle="1" w:styleId="6C4BEA9803FF4DC898B26D5B35194E07">
    <w:name w:val="6C4BEA9803FF4DC898B26D5B35194E07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B486CB2C7BB4444690DCFD0DCE5FEF14">
    <w:name w:val="B486CB2C7BB4444690DCFD0DCE5FEF14"/>
  </w:style>
  <w:style w:type="paragraph" w:customStyle="1" w:styleId="431DD1FAE5154B20BFCB7463C76F19EA">
    <w:name w:val="431DD1FAE5154B20BFCB7463C76F19EA"/>
  </w:style>
  <w:style w:type="paragraph" w:customStyle="1" w:styleId="38710D5E803B45F59A02C4E5E2A2D3F4">
    <w:name w:val="38710D5E803B45F59A02C4E5E2A2D3F4"/>
  </w:style>
  <w:style w:type="paragraph" w:customStyle="1" w:styleId="672EB22EAF434A2D9ED7B3B0838DF020">
    <w:name w:val="672EB22EAF434A2D9ED7B3B0838DF020"/>
  </w:style>
  <w:style w:type="paragraph" w:customStyle="1" w:styleId="EE8CF1F502C642D3A4C6EA3099564B1C">
    <w:name w:val="EE8CF1F502C642D3A4C6EA3099564B1C"/>
  </w:style>
  <w:style w:type="paragraph" w:customStyle="1" w:styleId="8A762F06B0D74CB9AB6639532ABD8A27">
    <w:name w:val="8A762F06B0D74CB9AB6639532ABD8A27"/>
  </w:style>
  <w:style w:type="paragraph" w:customStyle="1" w:styleId="18CA7431EBED496295E562F076FC3DC6">
    <w:name w:val="18CA7431EBED496295E562F076FC3DC6"/>
  </w:style>
  <w:style w:type="paragraph" w:customStyle="1" w:styleId="9461BB0F2D2747278E706913B3F9E5DD">
    <w:name w:val="9461BB0F2D2747278E706913B3F9E5DD"/>
  </w:style>
  <w:style w:type="paragraph" w:customStyle="1" w:styleId="6A3607829A6C4097950ED1911B528F28">
    <w:name w:val="6A3607829A6C4097950ED1911B528F28"/>
  </w:style>
  <w:style w:type="paragraph" w:customStyle="1" w:styleId="8E8C4862ED71417E86E33870FCEE2760">
    <w:name w:val="8E8C4862ED71417E86E33870FCEE2760"/>
  </w:style>
  <w:style w:type="paragraph" w:customStyle="1" w:styleId="D07F946F02A445F7B2C2F26C4E023BA8">
    <w:name w:val="D07F946F02A445F7B2C2F26C4E023BA8"/>
  </w:style>
  <w:style w:type="paragraph" w:customStyle="1" w:styleId="72BB138F9CE34E979C198661D3FBEC80">
    <w:name w:val="72BB138F9CE34E979C198661D3FBEC80"/>
  </w:style>
  <w:style w:type="paragraph" w:customStyle="1" w:styleId="A0D969F910A5442FAE27D1EC389299D1">
    <w:name w:val="A0D969F910A5442FAE27D1EC389299D1"/>
  </w:style>
  <w:style w:type="paragraph" w:customStyle="1" w:styleId="DCB4EB5921E54784A7F045219A9E9115">
    <w:name w:val="DCB4EB5921E54784A7F045219A9E9115"/>
  </w:style>
  <w:style w:type="paragraph" w:customStyle="1" w:styleId="C220DA02195D4161A6435BE657AA8FBE">
    <w:name w:val="C220DA02195D4161A6435BE657AA8FBE"/>
  </w:style>
  <w:style w:type="paragraph" w:customStyle="1" w:styleId="D3B9301734BA4B3E8389B126DD34753C">
    <w:name w:val="D3B9301734BA4B3E8389B126DD34753C"/>
  </w:style>
  <w:style w:type="paragraph" w:customStyle="1" w:styleId="17F7C186CB484821A4F89AF1A8C305A3">
    <w:name w:val="17F7C186CB484821A4F89AF1A8C305A3"/>
  </w:style>
  <w:style w:type="paragraph" w:customStyle="1" w:styleId="65B5156218C143DF9B976F1BEF30251D">
    <w:name w:val="65B5156218C143DF9B976F1BEF30251D"/>
  </w:style>
  <w:style w:type="paragraph" w:customStyle="1" w:styleId="D8585D8C812A4F6AADE713C60AD6E242">
    <w:name w:val="D8585D8C812A4F6AADE713C60AD6E242"/>
  </w:style>
  <w:style w:type="paragraph" w:customStyle="1" w:styleId="B27B323B42204732BD80F8223698F8FF">
    <w:name w:val="B27B323B42204732BD80F8223698F8FF"/>
  </w:style>
  <w:style w:type="paragraph" w:customStyle="1" w:styleId="A5EB498E58AF4EC4AAD4467919C998B1">
    <w:name w:val="A5EB498E58AF4EC4AAD4467919C998B1"/>
  </w:style>
  <w:style w:type="paragraph" w:customStyle="1" w:styleId="9219896B1CA6426C819F90B90BA96A80">
    <w:name w:val="9219896B1CA6426C819F90B90BA96A80"/>
  </w:style>
  <w:style w:type="paragraph" w:customStyle="1" w:styleId="BCAC03105C9A4AC8B0022721A094C36A">
    <w:name w:val="BCAC03105C9A4AC8B0022721A094C36A"/>
  </w:style>
  <w:style w:type="paragraph" w:customStyle="1" w:styleId="AE28828BB7964EFE8058DECCB39A96DD">
    <w:name w:val="AE28828BB7964EFE8058DECCB39A96DD"/>
  </w:style>
  <w:style w:type="paragraph" w:customStyle="1" w:styleId="82986402AB6B4856A5142CF5E3CC4BA8">
    <w:name w:val="82986402AB6B4856A5142CF5E3CC4B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{phone}</CompanyPhone>
  <CompanyFax>{name}</CompanyFax>
  <CompanyEmail>{email}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entry-level resume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{company}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KC</dc:creator>
  <cp:keywords>{first} {last}</cp:keywords>
  <dc:description>{current_city}, {current_state}</dc:description>
  <cp:lastModifiedBy>KC</cp:lastModifiedBy>
  <cp:revision>2</cp:revision>
  <dcterms:created xsi:type="dcterms:W3CDTF">2019-01-15T01:35:00Z</dcterms:created>
  <dcterms:modified xsi:type="dcterms:W3CDTF">2019-01-15T02:11:00Z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