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74EEF" w14:textId="0D762454" w:rsidR="00A27383" w:rsidRPr="009C0B9A" w:rsidRDefault="009C0B9A" w:rsidP="009C0B9A">
      <w:pPr>
        <w:pStyle w:val="Heading1"/>
        <w:rPr>
          <w:sz w:val="56"/>
          <w:szCs w:val="56"/>
        </w:rPr>
      </w:pPr>
      <w:r w:rsidRPr="009C0B9A">
        <w:rPr>
          <w:sz w:val="56"/>
          <w:szCs w:val="56"/>
        </w:rPr>
        <w:t>{first}</w:t>
      </w:r>
      <w:r w:rsidR="00E6211A">
        <w:rPr>
          <w:sz w:val="56"/>
          <w:szCs w:val="56"/>
        </w:rPr>
        <w:t xml:space="preserve"> </w:t>
      </w:r>
      <w:bookmarkStart w:id="0" w:name="_GoBack"/>
      <w:bookmarkEnd w:id="0"/>
      <w:r w:rsidRPr="009C0B9A">
        <w:rPr>
          <w:sz w:val="56"/>
          <w:szCs w:val="56"/>
        </w:rPr>
        <w:t>{last}</w:t>
      </w:r>
    </w:p>
    <w:p w14:paraId="5B6C0E13" w14:textId="3FD1040F" w:rsidR="00965D17" w:rsidRDefault="009C0B9A" w:rsidP="00965D17">
      <w:r>
        <w:t>{</w:t>
      </w:r>
      <w:proofErr w:type="spellStart"/>
      <w:r>
        <w:t>current</w:t>
      </w:r>
      <w:r w:rsidR="001E4BB4">
        <w:t>_</w:t>
      </w:r>
      <w:r>
        <w:t>city</w:t>
      </w:r>
      <w:proofErr w:type="spellEnd"/>
      <w:r>
        <w:t>}, {</w:t>
      </w:r>
      <w:proofErr w:type="spellStart"/>
      <w:r>
        <w:t>current</w:t>
      </w:r>
      <w:r w:rsidR="001E4BB4">
        <w:t>_</w:t>
      </w:r>
      <w:r>
        <w:t>state</w:t>
      </w:r>
      <w:proofErr w:type="spellEnd"/>
      <w:r>
        <w:t>}</w:t>
      </w:r>
      <w:r w:rsidR="00965D17">
        <w:t> | </w:t>
      </w:r>
      <w:r>
        <w:t>{phone}</w:t>
      </w:r>
      <w:r w:rsidR="00965D17">
        <w:t> | </w:t>
      </w:r>
      <w:r>
        <w:t>{email}</w:t>
      </w:r>
      <w:r w:rsidR="00FF64B5">
        <w:t xml:space="preserve"> </w:t>
      </w:r>
    </w:p>
    <w:p w14:paraId="4CC52240" w14:textId="35BC1B0A" w:rsidR="00FC2F19" w:rsidRPr="00FC2F19" w:rsidRDefault="009C0B9A" w:rsidP="00FC2F19">
      <w:pPr>
        <w:pStyle w:val="Date"/>
      </w:pPr>
      <w:r>
        <w:t>{date}</w:t>
      </w:r>
    </w:p>
    <w:p w14:paraId="4D0209C5" w14:textId="1A36C7F8" w:rsidR="00AE33FE" w:rsidRPr="00FC2F19" w:rsidRDefault="00AE33FE" w:rsidP="00FC2F19">
      <w:pPr>
        <w:pStyle w:val="Address"/>
        <w:rPr>
          <w:color w:val="auto"/>
        </w:rPr>
      </w:pPr>
      <w:r>
        <w:t>{</w:t>
      </w:r>
      <w:r w:rsidR="00FC2F19">
        <w:t>name</w:t>
      </w:r>
      <w:r>
        <w:t>}</w:t>
      </w:r>
    </w:p>
    <w:p w14:paraId="61797852" w14:textId="77777777" w:rsidR="00FA2C02" w:rsidRDefault="009C0B9A" w:rsidP="009C0B9A">
      <w:pPr>
        <w:pStyle w:val="Address"/>
      </w:pPr>
      <w:r>
        <w:t>{title}</w:t>
      </w:r>
    </w:p>
    <w:p w14:paraId="16CAC51D" w14:textId="55C77FAA" w:rsidR="009C0B9A" w:rsidRPr="009C0B9A" w:rsidRDefault="009C0B9A" w:rsidP="009C0B9A">
      <w:pPr>
        <w:pStyle w:val="Address"/>
      </w:pPr>
      <w:r>
        <w:t>{company}</w:t>
      </w:r>
    </w:p>
    <w:p w14:paraId="00D87FE5" w14:textId="575BB556" w:rsidR="009C0B9A" w:rsidRDefault="009C0B9A" w:rsidP="009C0B9A">
      <w:pPr>
        <w:pStyle w:val="Address"/>
        <w:spacing w:after="0"/>
      </w:pPr>
      <w:r>
        <w:t>{street}</w:t>
      </w:r>
    </w:p>
    <w:p w14:paraId="744881FA" w14:textId="3B096BDD" w:rsidR="009C0B9A" w:rsidRPr="009C0B9A" w:rsidRDefault="009C0B9A" w:rsidP="009C0B9A">
      <w:pPr>
        <w:pStyle w:val="Salutation"/>
        <w:spacing w:before="0" w:after="0"/>
        <w:rPr>
          <w:b w:val="0"/>
        </w:rPr>
      </w:pPr>
      <w:r w:rsidRPr="009C0B9A">
        <w:rPr>
          <w:b w:val="0"/>
        </w:rPr>
        <w:t>{city}, {state} {zip}</w:t>
      </w:r>
    </w:p>
    <w:p w14:paraId="39BD947F" w14:textId="6254D7F8" w:rsidR="00965D17" w:rsidRDefault="00965D17" w:rsidP="00965D17">
      <w:pPr>
        <w:pStyle w:val="Salutation"/>
      </w:pPr>
      <w:r>
        <w:t>Dear</w:t>
      </w:r>
      <w:r w:rsidR="00106ED8">
        <w:t xml:space="preserve"> {</w:t>
      </w:r>
      <w:r w:rsidR="002A0A9D">
        <w:t>name</w:t>
      </w:r>
      <w:r w:rsidR="00106ED8">
        <w:t>}</w:t>
      </w:r>
      <w:r w:rsidR="004434EE">
        <w:t>:</w:t>
      </w:r>
    </w:p>
    <w:p w14:paraId="65BD90C8" w14:textId="23731822" w:rsidR="00965D17" w:rsidRDefault="009C0B9A" w:rsidP="009C0B9A">
      <w:r>
        <w:t>{</w:t>
      </w:r>
      <w:r w:rsidR="002C7C03">
        <w:t>opening}</w:t>
      </w:r>
    </w:p>
    <w:p w14:paraId="11719943" w14:textId="2B33EDEA" w:rsidR="002C7C03" w:rsidRDefault="002C7C03" w:rsidP="009C0B9A">
      <w:r>
        <w:t>{qualification}</w:t>
      </w:r>
    </w:p>
    <w:p w14:paraId="6192088B" w14:textId="584F4EBB" w:rsidR="002C7C03" w:rsidRDefault="002C7C03" w:rsidP="009C0B9A">
      <w:r>
        <w:t>{interest}</w:t>
      </w:r>
    </w:p>
    <w:p w14:paraId="758C408F" w14:textId="4F4684A9" w:rsidR="002C7C03" w:rsidRDefault="002C7C03" w:rsidP="009C0B9A">
      <w:r>
        <w:t>{closing}</w:t>
      </w:r>
    </w:p>
    <w:p w14:paraId="34682AAA" w14:textId="77777777" w:rsidR="00965D17" w:rsidRDefault="00653870" w:rsidP="00965D17">
      <w:pPr>
        <w:pStyle w:val="Closing"/>
      </w:pPr>
      <w:sdt>
        <w:sdtPr>
          <w:alias w:val="Sincerely:"/>
          <w:tag w:val="Sincerely:"/>
          <w:id w:val="-1406294513"/>
          <w:placeholder>
            <w:docPart w:val="DA7BB57EB1274FD88E18E595F19DB261"/>
          </w:placeholder>
          <w:temporary/>
          <w:showingPlcHdr/>
          <w15:appearance w15:val="hidden"/>
        </w:sdtPr>
        <w:sdtEndPr/>
        <w:sdtContent>
          <w:r w:rsidR="000D5AB1">
            <w:t>Sincerely</w:t>
          </w:r>
        </w:sdtContent>
      </w:sdt>
      <w:r w:rsidR="00965D17">
        <w:t>,</w:t>
      </w:r>
    </w:p>
    <w:sdt>
      <w:sdtPr>
        <w:alias w:val="Your Name:"/>
        <w:tag w:val="Your Name:"/>
        <w:id w:val="-80522426"/>
        <w:placeholder>
          <w:docPart w:val="C374EF6B5B3B48C1A0A26FC9F6CF5A9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 w:multiLine="1"/>
      </w:sdtPr>
      <w:sdtEndPr/>
      <w:sdtContent>
        <w:p w14:paraId="1B3985B7" w14:textId="0BF408C6" w:rsidR="00302A2C" w:rsidRPr="00302A2C" w:rsidRDefault="009C0B9A" w:rsidP="00302A2C">
          <w:pPr>
            <w:pStyle w:val="Signature"/>
          </w:pPr>
          <w:r>
            <w:t>{first} {last}</w:t>
          </w:r>
        </w:p>
      </w:sdtContent>
    </w:sdt>
    <w:sectPr w:rsidR="00302A2C" w:rsidRPr="00302A2C" w:rsidSect="00673C35">
      <w:footerReference w:type="default" r:id="rId8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AB66FE" w14:textId="77777777" w:rsidR="00653870" w:rsidRDefault="00653870">
      <w:pPr>
        <w:spacing w:after="0"/>
      </w:pPr>
      <w:r>
        <w:separator/>
      </w:r>
    </w:p>
  </w:endnote>
  <w:endnote w:type="continuationSeparator" w:id="0">
    <w:p w14:paraId="5E77FED8" w14:textId="77777777" w:rsidR="00653870" w:rsidRDefault="0065387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4DEBF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B1DA" w14:textId="77777777" w:rsidR="00653870" w:rsidRDefault="00653870">
      <w:pPr>
        <w:spacing w:after="0"/>
      </w:pPr>
      <w:r>
        <w:separator/>
      </w:r>
    </w:p>
  </w:footnote>
  <w:footnote w:type="continuationSeparator" w:id="0">
    <w:p w14:paraId="300FC4C7" w14:textId="77777777" w:rsidR="00653870" w:rsidRDefault="0065387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3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B9A"/>
    <w:rsid w:val="0006520F"/>
    <w:rsid w:val="000D5AB1"/>
    <w:rsid w:val="000F4B1A"/>
    <w:rsid w:val="00106ED8"/>
    <w:rsid w:val="001B595C"/>
    <w:rsid w:val="001E4BB4"/>
    <w:rsid w:val="002045EB"/>
    <w:rsid w:val="00293B83"/>
    <w:rsid w:val="00295D86"/>
    <w:rsid w:val="002A0A9D"/>
    <w:rsid w:val="002C7C03"/>
    <w:rsid w:val="00302A2C"/>
    <w:rsid w:val="00381669"/>
    <w:rsid w:val="004434EE"/>
    <w:rsid w:val="004E1625"/>
    <w:rsid w:val="0052105A"/>
    <w:rsid w:val="00653870"/>
    <w:rsid w:val="00673C35"/>
    <w:rsid w:val="006A3CE7"/>
    <w:rsid w:val="0076387D"/>
    <w:rsid w:val="008F15C5"/>
    <w:rsid w:val="00904C38"/>
    <w:rsid w:val="00965D17"/>
    <w:rsid w:val="009C0B9A"/>
    <w:rsid w:val="00A27383"/>
    <w:rsid w:val="00A736B0"/>
    <w:rsid w:val="00AE33FE"/>
    <w:rsid w:val="00C83E3C"/>
    <w:rsid w:val="00D02A74"/>
    <w:rsid w:val="00D905F1"/>
    <w:rsid w:val="00DF56DD"/>
    <w:rsid w:val="00E06443"/>
    <w:rsid w:val="00E6211A"/>
    <w:rsid w:val="00FA2C02"/>
    <w:rsid w:val="00FC2F19"/>
    <w:rsid w:val="00FF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F7E7"/>
  <w15:chartTrackingRefBased/>
  <w15:docId w15:val="{E002F277-6479-4E6E-95D9-D19847A4B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C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A7BB57EB1274FD88E18E595F19DB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C9C89A-AEE4-47D9-8DE8-30BBBCED2BA2}"/>
      </w:docPartPr>
      <w:docPartBody>
        <w:p w:rsidR="00A902C7" w:rsidRDefault="00CE5788">
          <w:pPr>
            <w:pStyle w:val="DA7BB57EB1274FD88E18E595F19DB261"/>
          </w:pPr>
          <w:r>
            <w:t>Sincerely</w:t>
          </w:r>
        </w:p>
      </w:docPartBody>
    </w:docPart>
    <w:docPart>
      <w:docPartPr>
        <w:name w:val="C374EF6B5B3B48C1A0A26FC9F6CF5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1B4E8-C544-4C3A-AA1E-AED7E805C7C9}"/>
      </w:docPartPr>
      <w:docPartBody>
        <w:p w:rsidR="00A902C7" w:rsidRDefault="00CE5788">
          <w:pPr>
            <w:pStyle w:val="C374EF6B5B3B48C1A0A26FC9F6CF5A97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88"/>
    <w:rsid w:val="007876B0"/>
    <w:rsid w:val="00A902C7"/>
    <w:rsid w:val="00C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5B4F47E0CDD41348B83A5B046D90E87">
    <w:name w:val="F5B4F47E0CDD41348B83A5B046D90E87"/>
  </w:style>
  <w:style w:type="paragraph" w:customStyle="1" w:styleId="EAE24EC95B114795A450AF02C2B13195">
    <w:name w:val="EAE24EC95B114795A450AF02C2B13195"/>
  </w:style>
  <w:style w:type="paragraph" w:customStyle="1" w:styleId="DFC2DF93CF294D4889637796579D0405">
    <w:name w:val="DFC2DF93CF294D4889637796579D0405"/>
  </w:style>
  <w:style w:type="paragraph" w:customStyle="1" w:styleId="AF374A7C28914007844B5E488C855BAD">
    <w:name w:val="AF374A7C28914007844B5E488C855BAD"/>
  </w:style>
  <w:style w:type="paragraph" w:customStyle="1" w:styleId="7ACAF18035854537B05D8F97BA53DA85">
    <w:name w:val="7ACAF18035854537B05D8F97BA53DA85"/>
  </w:style>
  <w:style w:type="paragraph" w:customStyle="1" w:styleId="3BF14C3997914307A580D868BC0CB2F4">
    <w:name w:val="3BF14C3997914307A580D868BC0CB2F4"/>
  </w:style>
  <w:style w:type="paragraph" w:customStyle="1" w:styleId="AD2DB1FFDE9641439ADFF369F93D6AA0">
    <w:name w:val="AD2DB1FFDE9641439ADFF369F93D6AA0"/>
  </w:style>
  <w:style w:type="paragraph" w:customStyle="1" w:styleId="D800ABC0ACB544AE8E5AEC9A1E6D5741">
    <w:name w:val="D800ABC0ACB544AE8E5AEC9A1E6D5741"/>
  </w:style>
  <w:style w:type="paragraph" w:customStyle="1" w:styleId="775FCBADFB4F40F9920CB929C6171B08">
    <w:name w:val="775FCBADFB4F40F9920CB929C6171B08"/>
  </w:style>
  <w:style w:type="paragraph" w:customStyle="1" w:styleId="BBA549BEA4BE4806A10782CED88C0DC5">
    <w:name w:val="BBA549BEA4BE4806A10782CED88C0DC5"/>
  </w:style>
  <w:style w:type="paragraph" w:customStyle="1" w:styleId="2DE76EBBF4854E78848FAAA27EC0FE51">
    <w:name w:val="2DE76EBBF4854E78848FAAA27EC0FE51"/>
  </w:style>
  <w:style w:type="paragraph" w:customStyle="1" w:styleId="DA7BB57EB1274FD88E18E595F19DB261">
    <w:name w:val="DA7BB57EB1274FD88E18E595F19DB261"/>
  </w:style>
  <w:style w:type="paragraph" w:customStyle="1" w:styleId="C374EF6B5B3B48C1A0A26FC9F6CF5A97">
    <w:name w:val="C374EF6B5B3B48C1A0A26FC9F6CF5A9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49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{first} {last}</dc:creator>
  <cp:keywords/>
  <dc:description/>
  <cp:lastModifiedBy>KC</cp:lastModifiedBy>
  <cp:revision>16</cp:revision>
  <dcterms:created xsi:type="dcterms:W3CDTF">2019-01-14T23:39:00Z</dcterms:created>
  <dcterms:modified xsi:type="dcterms:W3CDTF">2019-01-15T02:00:00Z</dcterms:modified>
</cp:coreProperties>
</file>